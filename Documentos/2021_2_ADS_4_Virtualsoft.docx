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DD61E" w14:textId="77777777" w:rsidR="00840C8F" w:rsidRDefault="00840C8F" w:rsidP="00840C8F"/>
    <w:p w14:paraId="455C3A67" w14:textId="77777777" w:rsidR="00840C8F" w:rsidRDefault="00840C8F" w:rsidP="00840C8F"/>
    <w:p w14:paraId="3A11DB29" w14:textId="1A2BE34F" w:rsidR="00840C8F" w:rsidRPr="00840C8F" w:rsidRDefault="00840C8F" w:rsidP="00840C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840C8F">
        <w:rPr>
          <w:b/>
          <w:sz w:val="32"/>
          <w:szCs w:val="32"/>
        </w:rPr>
        <w:t>Software de Gestão</w:t>
      </w:r>
    </w:p>
    <w:p w14:paraId="5A118245" w14:textId="77777777" w:rsidR="00840C8F" w:rsidRPr="00840C8F" w:rsidRDefault="00840C8F" w:rsidP="00840C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840C8F">
        <w:rPr>
          <w:b/>
          <w:sz w:val="32"/>
          <w:szCs w:val="32"/>
        </w:rPr>
        <w:t>para o Restaurante Divina Hamburgueria</w:t>
      </w:r>
    </w:p>
    <w:p w14:paraId="7E3964D8" w14:textId="13EF3BE6" w:rsidR="00840C8F" w:rsidRPr="00840C8F" w:rsidRDefault="00840C8F" w:rsidP="00840C8F">
      <w:pPr>
        <w:jc w:val="center"/>
      </w:pPr>
      <w:r>
        <w:rPr>
          <w:b/>
          <w:sz w:val="32"/>
          <w:szCs w:val="32"/>
        </w:rPr>
        <w:t>da</w:t>
      </w:r>
      <w:r w:rsidRPr="00840C8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empresa</w:t>
      </w:r>
      <w:r w:rsidRPr="00840C8F">
        <w:rPr>
          <w:b/>
          <w:sz w:val="32"/>
          <w:szCs w:val="32"/>
        </w:rPr>
        <w:t xml:space="preserve"> Camila dos Anjos ME</w:t>
      </w:r>
    </w:p>
    <w:p w14:paraId="7ADEB417" w14:textId="77777777" w:rsidR="00840C8F" w:rsidRPr="00840C8F" w:rsidRDefault="00840C8F" w:rsidP="00840C8F"/>
    <w:p w14:paraId="44A4AEE6" w14:textId="77777777" w:rsidR="00693E3A" w:rsidRDefault="00693E3A" w:rsidP="005C2FF4">
      <w:pPr>
        <w:pStyle w:val="Autores"/>
      </w:pPr>
    </w:p>
    <w:p w14:paraId="7CD6775B" w14:textId="341B2A2C" w:rsidR="00693E3A" w:rsidRPr="00693E3A" w:rsidRDefault="00693E3A" w:rsidP="00693E3A">
      <w:pPr>
        <w:autoSpaceDE w:val="0"/>
        <w:autoSpaceDN w:val="0"/>
        <w:adjustRightInd w:val="0"/>
        <w:ind w:firstLine="0"/>
        <w:jc w:val="center"/>
      </w:pPr>
      <w:r>
        <w:t>Eduardo Peres, Rafael Batista Pereira, Vanicléia Mendes de Andrade, Mikhael Moscou Chalup, Alex Mendes Lopes, Robson Barros de Carvalho</w:t>
      </w:r>
      <w:r w:rsidRPr="00800208">
        <w:rPr>
          <w:rStyle w:val="FootnoteReference"/>
        </w:rPr>
        <w:footnoteReference w:id="2"/>
      </w:r>
    </w:p>
    <w:p w14:paraId="4AADDB0A" w14:textId="77777777" w:rsidR="00693E3A" w:rsidRDefault="00693E3A" w:rsidP="005C2FF4">
      <w:pPr>
        <w:pStyle w:val="Autores"/>
      </w:pPr>
    </w:p>
    <w:p w14:paraId="672F3BBB" w14:textId="09D31960" w:rsidR="00CB5447" w:rsidRDefault="00CB5447" w:rsidP="005C2FF4">
      <w:pPr>
        <w:pStyle w:val="Autores"/>
      </w:pPr>
      <w:r>
        <w:t>O</w:t>
      </w:r>
      <w:r w:rsidR="00B13170">
        <w:t xml:space="preserve">rientador: </w:t>
      </w:r>
      <w:r w:rsidR="00DF3BE3">
        <w:t>Rafael Maximo</w:t>
      </w:r>
    </w:p>
    <w:p w14:paraId="2FEA4167" w14:textId="77777777" w:rsidR="00A347E9" w:rsidRDefault="00D63431" w:rsidP="00AC2D20">
      <w:pPr>
        <w:pStyle w:val="Faculdadeedata"/>
      </w:pPr>
      <w:r>
        <w:t>Faculdade Impacta de Tecnologia</w:t>
      </w:r>
    </w:p>
    <w:p w14:paraId="48DBDD0A" w14:textId="77777777" w:rsidR="00A347E9" w:rsidRDefault="00D63431" w:rsidP="00AC2D20">
      <w:pPr>
        <w:pStyle w:val="Faculdadeedata"/>
      </w:pPr>
      <w:r>
        <w:t>São Paulo, SP, Brasil</w:t>
      </w:r>
    </w:p>
    <w:p w14:paraId="35BBB38E" w14:textId="20B156BD" w:rsidR="00A347E9" w:rsidRDefault="00E65698" w:rsidP="00AC2D20">
      <w:pPr>
        <w:pStyle w:val="Faculdadeedata"/>
      </w:pPr>
      <w:r>
        <w:t>15</w:t>
      </w:r>
      <w:r w:rsidR="00D63431" w:rsidRPr="00D12A54">
        <w:t xml:space="preserve"> de </w:t>
      </w:r>
      <w:r>
        <w:t>Agosto</w:t>
      </w:r>
      <w:r w:rsidR="00D63431" w:rsidRPr="00D12A54">
        <w:t xml:space="preserve"> de</w:t>
      </w:r>
      <w:r w:rsidR="00D63431">
        <w:t xml:space="preserve"> </w:t>
      </w:r>
      <w:r w:rsidR="00D63431" w:rsidRPr="00D12A54">
        <w:t>20</w:t>
      </w:r>
      <w:r w:rsidR="00C47D33">
        <w:t>2</w:t>
      </w:r>
      <w:r w:rsidR="00CB5447">
        <w:t>1</w:t>
      </w:r>
    </w:p>
    <w:p w14:paraId="1D24889C" w14:textId="77777777" w:rsidR="00131F4E" w:rsidRDefault="00131F4E" w:rsidP="005C2FF4">
      <w:pPr>
        <w:pStyle w:val="Resumo"/>
      </w:pPr>
    </w:p>
    <w:p w14:paraId="07702855" w14:textId="77777777" w:rsidR="00940961" w:rsidRDefault="00940961" w:rsidP="005C2FF4">
      <w:pPr>
        <w:pStyle w:val="Resumo"/>
      </w:pPr>
    </w:p>
    <w:p w14:paraId="74C7FBF3" w14:textId="77777777" w:rsidR="00940961" w:rsidRDefault="00940961" w:rsidP="005C2FF4">
      <w:pPr>
        <w:pStyle w:val="Resumo"/>
      </w:pPr>
    </w:p>
    <w:p w14:paraId="37198686" w14:textId="77777777" w:rsidR="00940961" w:rsidRDefault="00940961" w:rsidP="005C2FF4">
      <w:pPr>
        <w:pStyle w:val="Resumo"/>
      </w:pPr>
    </w:p>
    <w:p w14:paraId="694A9639" w14:textId="77777777" w:rsidR="00940961" w:rsidRDefault="00940961" w:rsidP="005C2FF4">
      <w:pPr>
        <w:pStyle w:val="Resumo"/>
      </w:pPr>
    </w:p>
    <w:p w14:paraId="6D71F6D9" w14:textId="77777777" w:rsidR="00940961" w:rsidRDefault="00940961" w:rsidP="005C2FF4">
      <w:pPr>
        <w:pStyle w:val="Resumo"/>
      </w:pPr>
    </w:p>
    <w:p w14:paraId="4817E37C" w14:textId="77777777" w:rsidR="00940961" w:rsidRDefault="00940961" w:rsidP="005C2FF4">
      <w:pPr>
        <w:pStyle w:val="Resumo"/>
      </w:pPr>
    </w:p>
    <w:p w14:paraId="577EE13D" w14:textId="77777777" w:rsidR="00940961" w:rsidRDefault="00940961" w:rsidP="005C2FF4">
      <w:pPr>
        <w:pStyle w:val="Resumo"/>
      </w:pPr>
    </w:p>
    <w:p w14:paraId="3993CF28" w14:textId="77777777" w:rsidR="00940961" w:rsidRDefault="00940961" w:rsidP="005C2FF4">
      <w:pPr>
        <w:pStyle w:val="Resumo"/>
      </w:pPr>
    </w:p>
    <w:p w14:paraId="767EFDE1" w14:textId="77777777" w:rsidR="00940961" w:rsidRDefault="00940961" w:rsidP="005C2FF4">
      <w:pPr>
        <w:pStyle w:val="Resumo"/>
      </w:pPr>
    </w:p>
    <w:p w14:paraId="00DEA477" w14:textId="77777777" w:rsidR="00940961" w:rsidRDefault="00940961" w:rsidP="005C2FF4">
      <w:pPr>
        <w:pStyle w:val="Resumo"/>
      </w:pPr>
    </w:p>
    <w:p w14:paraId="7858294B" w14:textId="77777777" w:rsidR="00940961" w:rsidRDefault="00940961" w:rsidP="005C2FF4">
      <w:pPr>
        <w:pStyle w:val="Resumo"/>
      </w:pPr>
    </w:p>
    <w:p w14:paraId="693507B3" w14:textId="77777777" w:rsidR="00940961" w:rsidRDefault="00940961" w:rsidP="005C2FF4">
      <w:pPr>
        <w:pStyle w:val="Resumo"/>
      </w:pPr>
    </w:p>
    <w:p w14:paraId="32754129" w14:textId="77777777" w:rsidR="00940961" w:rsidRDefault="00940961" w:rsidP="005C2FF4">
      <w:pPr>
        <w:pStyle w:val="Resumo"/>
      </w:pPr>
    </w:p>
    <w:p w14:paraId="57518148" w14:textId="77777777" w:rsidR="00940961" w:rsidRDefault="00940961" w:rsidP="005C2FF4">
      <w:pPr>
        <w:pStyle w:val="Resumo"/>
      </w:pPr>
    </w:p>
    <w:p w14:paraId="6CD99A9E" w14:textId="77777777" w:rsidR="00940961" w:rsidRDefault="00940961" w:rsidP="005C2FF4">
      <w:pPr>
        <w:pStyle w:val="Resumo"/>
      </w:pPr>
    </w:p>
    <w:p w14:paraId="730D9C14" w14:textId="77777777" w:rsidR="00940961" w:rsidRDefault="00940961" w:rsidP="005C2FF4">
      <w:pPr>
        <w:pStyle w:val="Resumo"/>
      </w:pPr>
    </w:p>
    <w:p w14:paraId="6C298EB1" w14:textId="77777777" w:rsidR="00940961" w:rsidRDefault="00940961" w:rsidP="005C2FF4">
      <w:pPr>
        <w:pStyle w:val="Resumo"/>
      </w:pPr>
    </w:p>
    <w:p w14:paraId="11541E01" w14:textId="77777777" w:rsidR="00940961" w:rsidRDefault="00940961" w:rsidP="005C2FF4">
      <w:pPr>
        <w:pStyle w:val="Resumo"/>
      </w:pPr>
    </w:p>
    <w:p w14:paraId="630FD006" w14:textId="77777777" w:rsidR="00940961" w:rsidRDefault="00940961" w:rsidP="005C2FF4">
      <w:pPr>
        <w:pStyle w:val="Resumo"/>
      </w:pPr>
    </w:p>
    <w:p w14:paraId="70AC50D7" w14:textId="77777777" w:rsidR="00940961" w:rsidRDefault="00940961" w:rsidP="005C2FF4">
      <w:pPr>
        <w:pStyle w:val="Resumo"/>
      </w:pPr>
    </w:p>
    <w:p w14:paraId="1DA64011" w14:textId="77777777" w:rsidR="00940961" w:rsidRDefault="00940961" w:rsidP="005C2FF4">
      <w:pPr>
        <w:pStyle w:val="Resumo"/>
      </w:pPr>
    </w:p>
    <w:p w14:paraId="0DF49EAD" w14:textId="77777777" w:rsidR="00940961" w:rsidRDefault="00940961" w:rsidP="005C2FF4">
      <w:pPr>
        <w:pStyle w:val="Resumo"/>
      </w:pPr>
    </w:p>
    <w:p w14:paraId="7C7805CC" w14:textId="77777777" w:rsidR="00940961" w:rsidRDefault="00940961" w:rsidP="005C2FF4">
      <w:pPr>
        <w:pStyle w:val="Resumo"/>
      </w:pPr>
    </w:p>
    <w:p w14:paraId="238350BB" w14:textId="77777777" w:rsidR="00940961" w:rsidRDefault="00940961" w:rsidP="005C2FF4">
      <w:pPr>
        <w:pStyle w:val="Resumo"/>
      </w:pPr>
    </w:p>
    <w:p w14:paraId="7FBCE5E1" w14:textId="77777777" w:rsidR="00940961" w:rsidRDefault="00940961" w:rsidP="005C2FF4">
      <w:pPr>
        <w:pStyle w:val="Resumo"/>
      </w:pPr>
    </w:p>
    <w:p w14:paraId="0CCBE1AD" w14:textId="77777777" w:rsidR="00940961" w:rsidRDefault="00940961" w:rsidP="005C2FF4">
      <w:pPr>
        <w:pStyle w:val="Resumo"/>
      </w:pPr>
    </w:p>
    <w:p w14:paraId="049D63EC" w14:textId="77777777" w:rsidR="00940961" w:rsidRDefault="00940961" w:rsidP="005C2FF4">
      <w:pPr>
        <w:pStyle w:val="Resumo"/>
      </w:pPr>
    </w:p>
    <w:p w14:paraId="1D999B8C" w14:textId="54E792FC" w:rsidR="00131F4E" w:rsidRDefault="00131F4E" w:rsidP="00131F4E">
      <w:pPr>
        <w:autoSpaceDE w:val="0"/>
        <w:autoSpaceDN w:val="0"/>
        <w:adjustRightInd w:val="0"/>
        <w:ind w:firstLine="0"/>
        <w:jc w:val="left"/>
      </w:pPr>
      <w:r w:rsidRPr="00131F4E">
        <w:rPr>
          <w:b/>
        </w:rPr>
        <w:t>Resumo</w:t>
      </w:r>
      <w:r w:rsidRPr="00131F4E">
        <w:t>: Este trabalho tem por objetivo explorar as peculiaridades do negócio do restaurante</w:t>
      </w:r>
      <w:r>
        <w:t xml:space="preserve"> </w:t>
      </w:r>
      <w:r w:rsidRPr="00131F4E">
        <w:t>Divina Hamburgueria e desta forma orientar a construção de um software para a gestão deste</w:t>
      </w:r>
      <w:r>
        <w:t xml:space="preserve"> </w:t>
      </w:r>
      <w:r w:rsidRPr="00131F4E">
        <w:t>restaurante. O método utilizado é a realização de entrevistas, bem como o levantamento dos</w:t>
      </w:r>
      <w:r>
        <w:t xml:space="preserve"> </w:t>
      </w:r>
      <w:r w:rsidRPr="00131F4E">
        <w:t>processos de negócio tal qual eles são correntemente e a aplicação de técnicas de análise e</w:t>
      </w:r>
      <w:r>
        <w:t xml:space="preserve"> </w:t>
      </w:r>
      <w:r w:rsidRPr="00131F4E">
        <w:t>modelagem de sistemas considerando como os processos podem ser passados para o formato</w:t>
      </w:r>
      <w:r>
        <w:t xml:space="preserve"> </w:t>
      </w:r>
      <w:r w:rsidRPr="00131F4E">
        <w:t>automatizado. Os resultados são uma série de artefatos que demonstram todas as</w:t>
      </w:r>
      <w:r>
        <w:t xml:space="preserve"> </w:t>
      </w:r>
      <w:r w:rsidRPr="00131F4E">
        <w:t>peculiaridades do negócio e conclui propondo um modelo automatizado como solução para a</w:t>
      </w:r>
      <w:r>
        <w:t xml:space="preserve"> </w:t>
      </w:r>
      <w:r w:rsidRPr="00131F4E">
        <w:t>melhoria da eficiência do negócio.</w:t>
      </w:r>
    </w:p>
    <w:p w14:paraId="50694426" w14:textId="77777777" w:rsidR="00D92050" w:rsidRDefault="00D92050" w:rsidP="00131F4E">
      <w:pPr>
        <w:autoSpaceDE w:val="0"/>
        <w:autoSpaceDN w:val="0"/>
        <w:adjustRightInd w:val="0"/>
        <w:ind w:firstLine="0"/>
        <w:jc w:val="left"/>
      </w:pPr>
    </w:p>
    <w:p w14:paraId="7168566B" w14:textId="0C70D0C2" w:rsidR="00D92050" w:rsidRDefault="00D92050" w:rsidP="00131F4E">
      <w:pPr>
        <w:autoSpaceDE w:val="0"/>
        <w:autoSpaceDN w:val="0"/>
        <w:adjustRightInd w:val="0"/>
        <w:ind w:firstLine="0"/>
        <w:jc w:val="left"/>
      </w:pPr>
      <w:r w:rsidRPr="00C60883">
        <w:rPr>
          <w:rStyle w:val="Destaque"/>
        </w:rPr>
        <w:t>Palavras-chaves</w:t>
      </w:r>
      <w:r w:rsidRPr="00D92050">
        <w:t xml:space="preserve">: </w:t>
      </w:r>
      <w:r>
        <w:t>Restaurante, Hamburgueria, Gestão, Fast-Food,</w:t>
      </w:r>
      <w:r w:rsidRPr="00D92050">
        <w:t xml:space="preserve"> Sobremesa.</w:t>
      </w:r>
    </w:p>
    <w:p w14:paraId="6A3B4676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7F0B1533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67393ACA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19913B91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73A6D787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62A75C8A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4995F5C5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19026607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0C10DDC2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7B9DDCD6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722DF45A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68040F36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7EC887D2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046770F1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0F6476D7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1C2FCCCE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70D0C53D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142B9D2A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8390C3A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F970135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0F163CED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32C0E83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2C359D32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1FDC4655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082E313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184E3296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0AF76070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E0F7122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61740A47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3BBB3968" w14:textId="77777777" w:rsidR="006B407B" w:rsidRDefault="006B407B" w:rsidP="00131F4E">
      <w:pPr>
        <w:autoSpaceDE w:val="0"/>
        <w:autoSpaceDN w:val="0"/>
        <w:adjustRightInd w:val="0"/>
        <w:ind w:firstLine="0"/>
        <w:jc w:val="left"/>
      </w:pPr>
    </w:p>
    <w:p w14:paraId="4F3B6827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3517743D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5FD31A5B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40A6F8DD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0A60E06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5D74F0EB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A4B410F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640BC68C" w14:textId="77777777" w:rsidR="00AF3AAF" w:rsidRDefault="00AF3AAF" w:rsidP="00131F4E">
      <w:pPr>
        <w:autoSpaceDE w:val="0"/>
        <w:autoSpaceDN w:val="0"/>
        <w:adjustRightInd w:val="0"/>
        <w:ind w:firstLine="0"/>
        <w:jc w:val="left"/>
      </w:pPr>
    </w:p>
    <w:p w14:paraId="7E180C54" w14:textId="77777777" w:rsidR="006B407B" w:rsidRPr="00D92050" w:rsidRDefault="006B407B" w:rsidP="00131F4E">
      <w:pPr>
        <w:autoSpaceDE w:val="0"/>
        <w:autoSpaceDN w:val="0"/>
        <w:adjustRightInd w:val="0"/>
        <w:ind w:firstLine="0"/>
        <w:jc w:val="left"/>
      </w:pPr>
    </w:p>
    <w:p w14:paraId="55CCA97B" w14:textId="745AC6C4" w:rsidR="00A347E9" w:rsidRPr="005A356A" w:rsidRDefault="006377F0" w:rsidP="00D339CB">
      <w:pPr>
        <w:pStyle w:val="Heading1"/>
        <w:numPr>
          <w:ilvl w:val="0"/>
          <w:numId w:val="14"/>
        </w:numPr>
        <w:rPr>
          <w:rFonts w:eastAsia="Arial"/>
        </w:rPr>
      </w:pPr>
      <w:r>
        <w:t>Introdução</w:t>
      </w:r>
    </w:p>
    <w:p w14:paraId="328B3C8B" w14:textId="3D9D2C5B" w:rsidR="00A347E9" w:rsidRDefault="00572590" w:rsidP="00445710">
      <w:pPr>
        <w:pStyle w:val="Heading2"/>
      </w:pPr>
      <w:r>
        <w:t>Apresentação da empresa Camila dos Anjos ME</w:t>
      </w:r>
    </w:p>
    <w:p w14:paraId="5A149161" w14:textId="77777777" w:rsidR="00572590" w:rsidRDefault="00572590" w:rsidP="00572590">
      <w:pPr>
        <w:rPr>
          <w:rFonts w:eastAsia="Arial"/>
        </w:rPr>
      </w:pPr>
    </w:p>
    <w:p w14:paraId="7FFC9654" w14:textId="77777777" w:rsidR="00572590" w:rsidRPr="00572590" w:rsidRDefault="00572590" w:rsidP="002F0AA4">
      <w:pPr>
        <w:autoSpaceDE w:val="0"/>
        <w:autoSpaceDN w:val="0"/>
        <w:adjustRightInd w:val="0"/>
        <w:ind w:firstLine="284"/>
        <w:jc w:val="left"/>
      </w:pPr>
      <w:r w:rsidRPr="00572590">
        <w:t>O cliente Camila dos Anjos ME (Divina Hamburgueria) é uma hamburgueria que atua no</w:t>
      </w:r>
    </w:p>
    <w:p w14:paraId="182005BC" w14:textId="77777777" w:rsidR="00572590" w:rsidRPr="00572590" w:rsidRDefault="00572590" w:rsidP="00572590">
      <w:pPr>
        <w:autoSpaceDE w:val="0"/>
        <w:autoSpaceDN w:val="0"/>
        <w:adjustRightInd w:val="0"/>
        <w:ind w:firstLine="0"/>
        <w:jc w:val="left"/>
      </w:pPr>
      <w:r w:rsidRPr="00572590">
        <w:t>ramo de fast-food com ênfase em hambúrgueres e sobremesas. Atualmente ela atua com</w:t>
      </w:r>
    </w:p>
    <w:p w14:paraId="1F88C275" w14:textId="77777777" w:rsidR="00572590" w:rsidRPr="00572590" w:rsidRDefault="00572590" w:rsidP="00572590">
      <w:pPr>
        <w:autoSpaceDE w:val="0"/>
        <w:autoSpaceDN w:val="0"/>
        <w:adjustRightInd w:val="0"/>
        <w:ind w:firstLine="0"/>
        <w:jc w:val="left"/>
      </w:pPr>
      <w:r w:rsidRPr="00572590">
        <w:t>quase nenhuma automação, atendendo clientes no salão ou por aplicativo fazendo</w:t>
      </w:r>
    </w:p>
    <w:p w14:paraId="621A12EC" w14:textId="18962F0A" w:rsidR="00572590" w:rsidRPr="006B407B" w:rsidRDefault="00572590" w:rsidP="006B407B">
      <w:pPr>
        <w:autoSpaceDE w:val="0"/>
        <w:autoSpaceDN w:val="0"/>
        <w:adjustRightInd w:val="0"/>
        <w:ind w:firstLine="0"/>
        <w:jc w:val="left"/>
      </w:pPr>
      <w:r w:rsidRPr="00572590">
        <w:t>entregas em sua região.</w:t>
      </w:r>
      <w:r>
        <w:t xml:space="preserve"> </w:t>
      </w:r>
    </w:p>
    <w:p w14:paraId="50380040" w14:textId="4DD2B0E0" w:rsidR="002F0AA4" w:rsidRDefault="00D849AC" w:rsidP="002F0AA4">
      <w:pPr>
        <w:pStyle w:val="Heading2"/>
      </w:pPr>
      <w:r>
        <w:t>O</w:t>
      </w:r>
      <w:r w:rsidR="0027140C">
        <w:t xml:space="preserve"> problema</w:t>
      </w:r>
      <w:r w:rsidR="002F0AA4">
        <w:t xml:space="preserve"> de</w:t>
      </w:r>
      <w:r>
        <w:t xml:space="preserve"> gestão </w:t>
      </w:r>
      <w:r w:rsidR="002F0AA4">
        <w:t>na empresa Camila dos Anjos ME</w:t>
      </w:r>
    </w:p>
    <w:p w14:paraId="26D866E8" w14:textId="77777777" w:rsidR="002F0AA4" w:rsidRPr="002F0AA4" w:rsidRDefault="002F0AA4" w:rsidP="002F0AA4"/>
    <w:p w14:paraId="1A34B9B2" w14:textId="54974775" w:rsidR="002F0AA4" w:rsidRDefault="002F0AA4" w:rsidP="006B407B">
      <w:pPr>
        <w:ind w:firstLine="284"/>
      </w:pPr>
      <w:r w:rsidRPr="00572590">
        <w:t>Os problemas que rotineiramente são enfrentados pelo negócio são falta de controle dos</w:t>
      </w:r>
      <w:r>
        <w:t xml:space="preserve"> </w:t>
      </w:r>
      <w:r w:rsidRPr="00572590">
        <w:t>pedidos, falta de controle de estoque, variação na qualidade dos insumos e dificuldade</w:t>
      </w:r>
      <w:r>
        <w:t xml:space="preserve"> </w:t>
      </w:r>
      <w:r w:rsidRPr="00572590">
        <w:t>para acompanhar o faturamento e conferir o caixa.</w:t>
      </w:r>
      <w:r>
        <w:t xml:space="preserve"> </w:t>
      </w:r>
      <w:r w:rsidRPr="00572590">
        <w:t>Em fevereiro de 2021 a equipe Virtualsoft iniciou o desenvolvimento do Software de</w:t>
      </w:r>
      <w:r>
        <w:t xml:space="preserve"> </w:t>
      </w:r>
      <w:r w:rsidRPr="00572590">
        <w:t>Gestão para o Restaurante Divina Hamburgueria com o objetivo de sanar os problemas</w:t>
      </w:r>
      <w:r>
        <w:t xml:space="preserve"> </w:t>
      </w:r>
      <w:r w:rsidRPr="00572590">
        <w:t>apresentados, principalmente a falta de controle dos pedidos, para melhorar a eficiência de</w:t>
      </w:r>
      <w:r>
        <w:t xml:space="preserve"> </w:t>
      </w:r>
      <w:r w:rsidRPr="00572590">
        <w:t>seu negócio.</w:t>
      </w:r>
    </w:p>
    <w:p w14:paraId="324AAD4A" w14:textId="2A43A512" w:rsidR="006653D6" w:rsidRPr="006653D6" w:rsidRDefault="006653D6" w:rsidP="00445710">
      <w:pPr>
        <w:pStyle w:val="Heading2"/>
      </w:pPr>
      <w:r w:rsidRPr="002F0AA4">
        <w:rPr>
          <w:rStyle w:val="Estrangeiro"/>
          <w:lang w:val="pt-BR"/>
        </w:rPr>
        <w:t>Stakeholders</w:t>
      </w:r>
      <w:r w:rsidRPr="006653D6">
        <w:t xml:space="preserve"> e </w:t>
      </w:r>
      <w:r w:rsidR="00426C99">
        <w:t>r</w:t>
      </w:r>
      <w:r w:rsidRPr="006653D6">
        <w:t>estrições</w:t>
      </w:r>
    </w:p>
    <w:p w14:paraId="3A266EAC" w14:textId="77777777" w:rsidR="00E8155D" w:rsidRDefault="00E8155D" w:rsidP="006653D6"/>
    <w:p w14:paraId="0E10964B" w14:textId="77777777" w:rsidR="00286492" w:rsidRDefault="005D4755" w:rsidP="006653D6">
      <w:r>
        <w:t>O</w:t>
      </w:r>
      <w:r w:rsidR="00286492">
        <w:t xml:space="preserve"> stakeholders do projeto é</w:t>
      </w:r>
      <w:r>
        <w:t xml:space="preserve"> a proprietária e chef de cozinha</w:t>
      </w:r>
      <w:r w:rsidR="00286492">
        <w:t xml:space="preserve"> Camila do Anjos. Outras partes interessadas são o auxiliar administrativo, o caixa e também os clientes da hamburgueria.</w:t>
      </w:r>
    </w:p>
    <w:p w14:paraId="4B07B08B" w14:textId="7317B2B8" w:rsidR="005D4755" w:rsidRDefault="00286492" w:rsidP="006653D6">
      <w:r>
        <w:t xml:space="preserve">As restruições ao projeto são a utilização da linguagem python, </w:t>
      </w:r>
      <w:r w:rsidR="009F358E">
        <w:t xml:space="preserve">que </w:t>
      </w:r>
      <w:r>
        <w:t xml:space="preserve">o sistema será uma aplicação web e </w:t>
      </w:r>
      <w:r w:rsidR="009F358E">
        <w:t xml:space="preserve">que </w:t>
      </w:r>
      <w:r>
        <w:t xml:space="preserve">o sistema será hospedado em um servidor em nuvem. </w:t>
      </w:r>
      <w:r w:rsidR="005D4755">
        <w:t xml:space="preserve"> </w:t>
      </w:r>
    </w:p>
    <w:p w14:paraId="6F7091E6" w14:textId="77777777" w:rsidR="00E8155D" w:rsidRDefault="00E8155D" w:rsidP="006653D6"/>
    <w:p w14:paraId="2E8E9F12" w14:textId="77777777" w:rsidR="008107B2" w:rsidRDefault="008107B2" w:rsidP="006653D6"/>
    <w:p w14:paraId="30794890" w14:textId="77777777" w:rsidR="008107B2" w:rsidRDefault="008107B2" w:rsidP="006653D6"/>
    <w:p w14:paraId="37E179AE" w14:textId="77777777" w:rsidR="008107B2" w:rsidRDefault="008107B2" w:rsidP="006653D6"/>
    <w:p w14:paraId="6005D8FB" w14:textId="77777777" w:rsidR="008107B2" w:rsidRDefault="008107B2" w:rsidP="006653D6"/>
    <w:p w14:paraId="5B620E0B" w14:textId="77777777" w:rsidR="008107B2" w:rsidRDefault="008107B2" w:rsidP="006653D6"/>
    <w:p w14:paraId="5BC1954F" w14:textId="77777777" w:rsidR="008107B2" w:rsidRDefault="008107B2" w:rsidP="006653D6"/>
    <w:p w14:paraId="2C89E552" w14:textId="77777777" w:rsidR="008107B2" w:rsidRDefault="008107B2" w:rsidP="006653D6"/>
    <w:p w14:paraId="412F4AAA" w14:textId="77777777" w:rsidR="008107B2" w:rsidRDefault="008107B2" w:rsidP="006653D6"/>
    <w:p w14:paraId="4E50275C" w14:textId="77777777" w:rsidR="008107B2" w:rsidRDefault="008107B2" w:rsidP="006653D6"/>
    <w:p w14:paraId="7402D8D3" w14:textId="77777777" w:rsidR="008107B2" w:rsidRDefault="008107B2" w:rsidP="006653D6"/>
    <w:p w14:paraId="41A3A75F" w14:textId="77777777" w:rsidR="008107B2" w:rsidRDefault="008107B2" w:rsidP="006653D6"/>
    <w:p w14:paraId="3E58B177" w14:textId="77777777" w:rsidR="008107B2" w:rsidRDefault="008107B2" w:rsidP="006653D6"/>
    <w:p w14:paraId="6B9D06C8" w14:textId="77777777" w:rsidR="008107B2" w:rsidRDefault="008107B2" w:rsidP="006653D6"/>
    <w:p w14:paraId="021A1DB9" w14:textId="77777777" w:rsidR="008107B2" w:rsidRDefault="008107B2" w:rsidP="006653D6"/>
    <w:p w14:paraId="3EF2E772" w14:textId="77777777" w:rsidR="008107B2" w:rsidRDefault="008107B2" w:rsidP="006653D6"/>
    <w:p w14:paraId="07A5E4D3" w14:textId="77777777" w:rsidR="008107B2" w:rsidRDefault="008107B2" w:rsidP="006653D6"/>
    <w:p w14:paraId="0248260F" w14:textId="77777777" w:rsidR="008107B2" w:rsidRDefault="008107B2" w:rsidP="006653D6"/>
    <w:p w14:paraId="24E8B1CB" w14:textId="77777777" w:rsidR="008107B2" w:rsidRDefault="008107B2" w:rsidP="006653D6"/>
    <w:p w14:paraId="0DF96FE6" w14:textId="77777777" w:rsidR="008107B2" w:rsidRDefault="008107B2" w:rsidP="006653D6"/>
    <w:p w14:paraId="2C44FFC7" w14:textId="77777777" w:rsidR="008107B2" w:rsidRDefault="008107B2" w:rsidP="006653D6"/>
    <w:p w14:paraId="6E154923" w14:textId="77777777" w:rsidR="008107B2" w:rsidRDefault="008107B2" w:rsidP="006653D6"/>
    <w:p w14:paraId="06B408C1" w14:textId="64F25EC5" w:rsidR="00A347E9" w:rsidRPr="005A356A" w:rsidRDefault="00466DDE" w:rsidP="00445710">
      <w:pPr>
        <w:pStyle w:val="Heading1"/>
        <w:rPr>
          <w:rFonts w:eastAsia="Arial"/>
        </w:rPr>
      </w:pPr>
      <w:r>
        <w:t>Solução proposta</w:t>
      </w:r>
    </w:p>
    <w:p w14:paraId="4240A533" w14:textId="20F936CB" w:rsidR="00214458" w:rsidRDefault="00214458" w:rsidP="00445710">
      <w:pPr>
        <w:pStyle w:val="Heading2"/>
      </w:pPr>
      <w:r>
        <w:t>Requisitos do sistema</w:t>
      </w:r>
    </w:p>
    <w:p w14:paraId="117B74D7" w14:textId="1628F345" w:rsidR="00492ECC" w:rsidRDefault="00492ECC" w:rsidP="003B0B27">
      <w:pPr>
        <w:pStyle w:val="Caption"/>
      </w:pPr>
      <w:bookmarkStart w:id="0" w:name="_Ref69686361"/>
      <w:r>
        <w:t xml:space="preserve">Quadro </w:t>
      </w:r>
      <w:r w:rsidR="00BB3039">
        <w:rPr>
          <w:noProof/>
        </w:rPr>
        <w:fldChar w:fldCharType="begin"/>
      </w:r>
      <w:r w:rsidR="00BB3039">
        <w:rPr>
          <w:noProof/>
        </w:rPr>
        <w:instrText xml:space="preserve"> SEQ Quadro \* ARABIC </w:instrText>
      </w:r>
      <w:r w:rsidR="00BB3039">
        <w:rPr>
          <w:noProof/>
        </w:rPr>
        <w:fldChar w:fldCharType="separate"/>
      </w:r>
      <w:r>
        <w:rPr>
          <w:noProof/>
        </w:rPr>
        <w:t>1</w:t>
      </w:r>
      <w:r w:rsidR="00BB3039">
        <w:rPr>
          <w:noProof/>
        </w:rPr>
        <w:fldChar w:fldCharType="end"/>
      </w:r>
      <w:bookmarkEnd w:id="0"/>
      <w:r>
        <w:t xml:space="preserve"> – Requisitos.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8C657B" w14:paraId="3C415852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25FC7" w14:textId="77777777" w:rsidR="008C657B" w:rsidRDefault="008C657B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3880" w14:textId="77777777" w:rsidR="008C657B" w:rsidRDefault="008C657B" w:rsidP="004F4452">
            <w:pPr>
              <w:pStyle w:val="Ttulodatabelajustificado"/>
            </w:pPr>
            <w:r>
              <w:t>Descrição</w:t>
            </w:r>
          </w:p>
        </w:tc>
      </w:tr>
      <w:tr w:rsidR="008C657B" w14:paraId="31878F9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291E" w14:textId="4EF06553" w:rsidR="00904FEB" w:rsidRPr="00904FEB" w:rsidRDefault="008C657B" w:rsidP="004F4452">
            <w:pPr>
              <w:pStyle w:val="Interiordatabelajustificado"/>
            </w:pPr>
            <w:r>
              <w:t>REQ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6D32" w14:textId="77777777" w:rsidR="001F0FD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que o Auxiliar Administrativo mantenha o</w:t>
            </w:r>
          </w:p>
          <w:p w14:paraId="65C429E1" w14:textId="58180947" w:rsidR="008C657B" w:rsidRPr="001F0FD2" w:rsidRDefault="001F0FD2" w:rsidP="001F0FD2">
            <w:pPr>
              <w:pStyle w:val="Interiordatabelajustificado"/>
            </w:pPr>
            <w:r w:rsidRPr="001F0FD2">
              <w:t>cadastro de fornecedores</w:t>
            </w:r>
          </w:p>
        </w:tc>
      </w:tr>
      <w:tr w:rsidR="008C657B" w14:paraId="1C02D03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F23E" w14:textId="77777777" w:rsidR="008C657B" w:rsidRDefault="008C657B" w:rsidP="004F4452">
            <w:pPr>
              <w:pStyle w:val="Interiordatabelajustificado"/>
            </w:pPr>
            <w:r>
              <w:t>REQ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45B45" w14:textId="77777777" w:rsidR="001F0FD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que o Auxiliar Administrativo mantenha o</w:t>
            </w:r>
          </w:p>
          <w:p w14:paraId="7806128E" w14:textId="383E53FD" w:rsidR="008C657B" w:rsidRPr="001F0FD2" w:rsidRDefault="001F0FD2" w:rsidP="001F0FD2">
            <w:pPr>
              <w:pStyle w:val="Interiordatabelajustificado"/>
            </w:pPr>
            <w:r w:rsidRPr="001F0FD2">
              <w:t>cadastro de produtos</w:t>
            </w:r>
          </w:p>
        </w:tc>
      </w:tr>
      <w:tr w:rsidR="008C657B" w14:paraId="0EE96412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AA6EC" w14:textId="06D90A35" w:rsidR="008C657B" w:rsidRDefault="00273269" w:rsidP="004F4452">
            <w:pPr>
              <w:pStyle w:val="Interiordatabelajustificado"/>
            </w:pPr>
            <w:r>
              <w:t>REQ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27683" w14:textId="5D2D0AD4" w:rsidR="008C657B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que o Auxiliar Administrativo realize pedidos de compra</w:t>
            </w:r>
          </w:p>
        </w:tc>
      </w:tr>
      <w:tr w:rsidR="00EF1382" w14:paraId="6B351202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EA488" w14:textId="5292827E" w:rsidR="00EF1382" w:rsidRDefault="001F0FD2" w:rsidP="001F0FD2">
            <w:pPr>
              <w:pStyle w:val="Interiordatabelajustificado"/>
            </w:pPr>
            <w:r>
              <w:t>REQ 04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5E6A3" w14:textId="77777777" w:rsidR="001F0FD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ao Auxiliar Administrativo dar baixa em</w:t>
            </w:r>
          </w:p>
          <w:p w14:paraId="64BABEC2" w14:textId="727DE8FB" w:rsidR="00EF1382" w:rsidRPr="001F0FD2" w:rsidRDefault="001F0FD2" w:rsidP="001F0FD2">
            <w:pPr>
              <w:pStyle w:val="Interiordatabelajustificado"/>
            </w:pPr>
            <w:r w:rsidRPr="001F0FD2">
              <w:t>produtos do estoque</w:t>
            </w:r>
          </w:p>
        </w:tc>
      </w:tr>
      <w:tr w:rsidR="00EF1382" w14:paraId="55ED0D82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A4E6" w14:textId="2838BC2A" w:rsidR="00EF1382" w:rsidRDefault="001F0FD2" w:rsidP="001F0FD2">
            <w:pPr>
              <w:pStyle w:val="Interiordatabelajustificado"/>
            </w:pPr>
            <w:r>
              <w:t>REQ 05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9E0AC" w14:textId="2F9AB37B" w:rsidR="00EF138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que a Proprietária Chef mantenha os items do cardápio</w:t>
            </w:r>
          </w:p>
        </w:tc>
      </w:tr>
      <w:tr w:rsidR="00EF1382" w14:paraId="0B2F8D8D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F38EA" w14:textId="0405BBD1" w:rsidR="00EF1382" w:rsidRDefault="001F0FD2" w:rsidP="001F0FD2">
            <w:pPr>
              <w:pStyle w:val="Interiordatabelajustificado"/>
            </w:pPr>
            <w:r>
              <w:t>REQ 06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71F7B" w14:textId="3C980731" w:rsidR="00EF1382" w:rsidRPr="001F0FD2" w:rsidRDefault="001F0FD2" w:rsidP="004F4452">
            <w:pPr>
              <w:pStyle w:val="Interiordatabelajustificado"/>
            </w:pPr>
            <w:r w:rsidRPr="001F0FD2">
              <w:t>O Sistema DEVE permitir que o Caixa mantenha o cadastro de clientes</w:t>
            </w:r>
          </w:p>
        </w:tc>
      </w:tr>
      <w:tr w:rsidR="00EF1382" w14:paraId="20B39689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1AB1" w14:textId="6D91AC21" w:rsidR="00EF1382" w:rsidRDefault="001F0FD2" w:rsidP="001F0FD2">
            <w:pPr>
              <w:pStyle w:val="Interiordatabelajustificado"/>
            </w:pPr>
            <w:r>
              <w:t>REQ 07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ED80F" w14:textId="774FF385" w:rsidR="00EF1382" w:rsidRPr="001F0FD2" w:rsidRDefault="001F0FD2" w:rsidP="004F4452">
            <w:pPr>
              <w:pStyle w:val="Interiordatabelajustificado"/>
            </w:pPr>
            <w:r w:rsidRPr="001F0FD2">
              <w:t>O Sistema DEVE permitir que o Caixa crie novos pedidos</w:t>
            </w:r>
          </w:p>
        </w:tc>
      </w:tr>
      <w:tr w:rsidR="001F0FD2" w14:paraId="5D480556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0A4B3" w14:textId="7D9CD0B0" w:rsidR="001F0FD2" w:rsidRDefault="001F0FD2" w:rsidP="001F0FD2">
            <w:pPr>
              <w:pStyle w:val="Interiordatabelajustificado"/>
            </w:pPr>
            <w:r>
              <w:t>REQ 08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B1316" w14:textId="0134423E" w:rsidR="001F0FD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que a Proprietária Chef acesse a listagem de pedidos</w:t>
            </w:r>
          </w:p>
        </w:tc>
      </w:tr>
      <w:tr w:rsidR="001F0FD2" w14:paraId="385B8F7C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1A5FC" w14:textId="6641078B" w:rsidR="001F0FD2" w:rsidRDefault="001F0FD2" w:rsidP="001F0FD2">
            <w:pPr>
              <w:pStyle w:val="Interiordatabelajustificado"/>
            </w:pPr>
            <w:r>
              <w:t>REQ 09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13EF1" w14:textId="77777777" w:rsidR="001F0FD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permitir que a Proprietária Chef acesse o resumo de</w:t>
            </w:r>
          </w:p>
          <w:p w14:paraId="6D49840B" w14:textId="43E86244" w:rsidR="001F0FD2" w:rsidRPr="001F0FD2" w:rsidRDefault="001F0FD2" w:rsidP="001F0FD2">
            <w:pPr>
              <w:pStyle w:val="Interiordatabelajustificado"/>
            </w:pPr>
            <w:r w:rsidRPr="001F0FD2">
              <w:t>pedidos</w:t>
            </w:r>
          </w:p>
        </w:tc>
      </w:tr>
      <w:tr w:rsidR="001F0FD2" w14:paraId="24D7499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C5AB2" w14:textId="520943A6" w:rsidR="001F0FD2" w:rsidRDefault="001F0FD2" w:rsidP="004F4452">
            <w:pPr>
              <w:pStyle w:val="Interiordatabelajustificado"/>
            </w:pPr>
            <w:r>
              <w:t>REQ 10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01F8E" w14:textId="7D04CF18" w:rsidR="001F0FD2" w:rsidRPr="001F0FD2" w:rsidRDefault="001F0FD2" w:rsidP="001F0FD2">
            <w:pPr>
              <w:autoSpaceDE w:val="0"/>
              <w:autoSpaceDN w:val="0"/>
              <w:adjustRightInd w:val="0"/>
              <w:ind w:firstLine="0"/>
              <w:jc w:val="left"/>
            </w:pPr>
            <w:r w:rsidRPr="001F0FD2">
              <w:t>O Sistema DEVE alertar o Auxiliar Administrativo caso algum produto do estoque esteja com menos unidades que o desejável</w:t>
            </w:r>
          </w:p>
        </w:tc>
      </w:tr>
      <w:tr w:rsidR="001F0FD2" w14:paraId="19F6313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F6991" w14:textId="2ED01C0E" w:rsidR="001F0FD2" w:rsidRDefault="001F0FD2" w:rsidP="004F4452">
            <w:pPr>
              <w:pStyle w:val="Interiordatabelajustificado"/>
            </w:pPr>
            <w:r>
              <w:t>REQ 11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1CA9A" w14:textId="0D750DA7" w:rsidR="001F0FD2" w:rsidRPr="001F0FD2" w:rsidRDefault="001F0FD2" w:rsidP="004F4452">
            <w:pPr>
              <w:pStyle w:val="Interiordatabelajustificado"/>
            </w:pPr>
            <w:r w:rsidRPr="001F0FD2">
              <w:t>O Sistema DEVE emitir para o Caixa um cupom fiscal a cada pedido</w:t>
            </w:r>
          </w:p>
        </w:tc>
      </w:tr>
      <w:tr w:rsidR="001F0FD2" w14:paraId="335CFFCC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D876" w14:textId="533CD186" w:rsidR="001F0FD2" w:rsidRDefault="001F0FD2" w:rsidP="004F4452">
            <w:pPr>
              <w:pStyle w:val="Interiordatabelajustificado"/>
            </w:pPr>
            <w:r>
              <w:t>REQ 12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ED34D" w14:textId="43559C69" w:rsidR="001F0FD2" w:rsidRPr="001F0FD2" w:rsidRDefault="001F0FD2" w:rsidP="004F4452">
            <w:pPr>
              <w:pStyle w:val="Interiordatabelajustificado"/>
            </w:pPr>
            <w:r w:rsidRPr="001F0FD2">
              <w:t>O Sistema DEVE permitir que o Caixa consulte o cardápio atualizado</w:t>
            </w:r>
          </w:p>
        </w:tc>
      </w:tr>
    </w:tbl>
    <w:p w14:paraId="29F9C766" w14:textId="6E635850" w:rsidR="00B357BF" w:rsidRDefault="00B357BF" w:rsidP="00AC2D20">
      <w:pPr>
        <w:pStyle w:val="Legendainferior"/>
      </w:pPr>
      <w:r>
        <w:t>Fonte: Os autores.</w:t>
      </w:r>
    </w:p>
    <w:p w14:paraId="32FC1F91" w14:textId="77777777" w:rsidR="005F3765" w:rsidRDefault="005F3765" w:rsidP="00AC2D20">
      <w:pPr>
        <w:pStyle w:val="Legendainferior"/>
      </w:pPr>
    </w:p>
    <w:p w14:paraId="0D53BC8B" w14:textId="77777777" w:rsidR="005F3765" w:rsidRDefault="005F3765" w:rsidP="00AC2D20">
      <w:pPr>
        <w:pStyle w:val="Legendainferior"/>
      </w:pPr>
    </w:p>
    <w:p w14:paraId="6074E32E" w14:textId="77777777" w:rsidR="005F3765" w:rsidRDefault="005F3765" w:rsidP="00AC2D20">
      <w:pPr>
        <w:pStyle w:val="Legendainferior"/>
      </w:pPr>
    </w:p>
    <w:p w14:paraId="7F3C4EDF" w14:textId="77777777" w:rsidR="005F3765" w:rsidRDefault="005F3765" w:rsidP="00AC2D20">
      <w:pPr>
        <w:pStyle w:val="Legendainferior"/>
      </w:pPr>
    </w:p>
    <w:p w14:paraId="47AAC82F" w14:textId="77777777" w:rsidR="005F3765" w:rsidRDefault="005F3765" w:rsidP="00AC2D20">
      <w:pPr>
        <w:pStyle w:val="Legendainferior"/>
      </w:pPr>
    </w:p>
    <w:p w14:paraId="7DCE809F" w14:textId="77777777" w:rsidR="005F3765" w:rsidRDefault="005F3765" w:rsidP="00AC2D20">
      <w:pPr>
        <w:pStyle w:val="Legendainferior"/>
      </w:pPr>
    </w:p>
    <w:p w14:paraId="762953E3" w14:textId="77777777" w:rsidR="005F3765" w:rsidRDefault="005F3765" w:rsidP="00AC2D20">
      <w:pPr>
        <w:pStyle w:val="Legendainferior"/>
      </w:pPr>
    </w:p>
    <w:p w14:paraId="2A841CAF" w14:textId="77777777" w:rsidR="005F3765" w:rsidRDefault="005F3765" w:rsidP="00AC2D20">
      <w:pPr>
        <w:pStyle w:val="Legendainferior"/>
      </w:pPr>
    </w:p>
    <w:p w14:paraId="294D2ABC" w14:textId="77777777" w:rsidR="005F3765" w:rsidRDefault="005F3765" w:rsidP="00AC2D20">
      <w:pPr>
        <w:pStyle w:val="Legendainferior"/>
      </w:pPr>
    </w:p>
    <w:p w14:paraId="106D3AE0" w14:textId="77777777" w:rsidR="005F3765" w:rsidRDefault="005F3765" w:rsidP="00AC2D20">
      <w:pPr>
        <w:pStyle w:val="Legendainferior"/>
      </w:pPr>
    </w:p>
    <w:p w14:paraId="49786F47" w14:textId="77777777" w:rsidR="005F3765" w:rsidRDefault="005F3765" w:rsidP="00AC2D20">
      <w:pPr>
        <w:pStyle w:val="Legendainferior"/>
      </w:pPr>
    </w:p>
    <w:p w14:paraId="2C51D0B5" w14:textId="77777777" w:rsidR="005F3765" w:rsidRDefault="005F3765" w:rsidP="00AC2D20">
      <w:pPr>
        <w:pStyle w:val="Legendainferior"/>
      </w:pPr>
    </w:p>
    <w:p w14:paraId="1F22CA67" w14:textId="77777777" w:rsidR="00214458" w:rsidRDefault="00214458" w:rsidP="00445710">
      <w:pPr>
        <w:pStyle w:val="Heading2"/>
      </w:pPr>
      <w:r>
        <w:lastRenderedPageBreak/>
        <w:t>Regras de negócio</w:t>
      </w:r>
    </w:p>
    <w:p w14:paraId="55830C72" w14:textId="050D13CC" w:rsidR="00492ECC" w:rsidRDefault="00492ECC" w:rsidP="003B0B27">
      <w:pPr>
        <w:pStyle w:val="Caption"/>
      </w:pPr>
      <w:bookmarkStart w:id="1" w:name="_Ref69686388"/>
      <w:r>
        <w:t xml:space="preserve">Quadro </w:t>
      </w:r>
      <w:r w:rsidR="00BB3039">
        <w:rPr>
          <w:noProof/>
        </w:rPr>
        <w:fldChar w:fldCharType="begin"/>
      </w:r>
      <w:r w:rsidR="00BB3039">
        <w:rPr>
          <w:noProof/>
        </w:rPr>
        <w:instrText xml:space="preserve"> SEQ Quadro \* ARABIC </w:instrText>
      </w:r>
      <w:r w:rsidR="00BB3039">
        <w:rPr>
          <w:noProof/>
        </w:rPr>
        <w:fldChar w:fldCharType="separate"/>
      </w:r>
      <w:r>
        <w:rPr>
          <w:noProof/>
        </w:rPr>
        <w:t>2</w:t>
      </w:r>
      <w:r w:rsidR="00BB3039">
        <w:rPr>
          <w:noProof/>
        </w:rPr>
        <w:fldChar w:fldCharType="end"/>
      </w:r>
      <w:bookmarkEnd w:id="1"/>
      <w:r>
        <w:t xml:space="preserve"> – Regras de negócio.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423629" w14:paraId="58537C9F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69714" w14:textId="77777777" w:rsidR="00423629" w:rsidRDefault="00423629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EC976" w14:textId="77777777" w:rsidR="00423629" w:rsidRDefault="00423629" w:rsidP="004F4452">
            <w:pPr>
              <w:pStyle w:val="Ttulodatabelajustificado"/>
            </w:pPr>
            <w:r>
              <w:t>Descrição</w:t>
            </w:r>
          </w:p>
        </w:tc>
      </w:tr>
      <w:tr w:rsidR="00423629" w14:paraId="2EBBF9E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C7EA" w14:textId="2E5BCD1D" w:rsidR="00423629" w:rsidRDefault="00423629" w:rsidP="004F4452">
            <w:pPr>
              <w:pStyle w:val="Interiordatabelajustificado"/>
            </w:pPr>
            <w:r>
              <w:t>RN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21EA" w14:textId="1060F658" w:rsidR="00423629" w:rsidRPr="005F3765" w:rsidRDefault="005F3765" w:rsidP="004F4452">
            <w:pPr>
              <w:pStyle w:val="Interiordatabelajustificado"/>
            </w:pPr>
            <w:r w:rsidRPr="005F3765">
              <w:t>Todo item de um pedido precisa estar ativo no cardápio</w:t>
            </w:r>
          </w:p>
        </w:tc>
      </w:tr>
      <w:tr w:rsidR="00423629" w14:paraId="6BACCBD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0255" w14:textId="1DCE8C91" w:rsidR="00423629" w:rsidRDefault="00423629" w:rsidP="004F4452">
            <w:pPr>
              <w:pStyle w:val="Interiordatabelajustificado"/>
            </w:pPr>
            <w:r>
              <w:t>RN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97AE7" w14:textId="411C71F8" w:rsidR="00423629" w:rsidRPr="005F3765" w:rsidRDefault="005F3765" w:rsidP="004F4452">
            <w:pPr>
              <w:pStyle w:val="Interiordatabelajustificado"/>
            </w:pPr>
            <w:r w:rsidRPr="005F3765">
              <w:t>O cliente pode estar identificado no pedido mas isso não é obrigatório</w:t>
            </w:r>
          </w:p>
        </w:tc>
      </w:tr>
      <w:tr w:rsidR="00423629" w14:paraId="2D7141C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6587" w14:textId="2DD205B0" w:rsidR="00423629" w:rsidRDefault="00423629" w:rsidP="004F4452">
            <w:pPr>
              <w:pStyle w:val="Interiordatabelajustificado"/>
            </w:pPr>
            <w:r>
              <w:t>RN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C548" w14:textId="152ED867" w:rsidR="00423629" w:rsidRPr="005F3765" w:rsidRDefault="005F3765" w:rsidP="004F4452">
            <w:pPr>
              <w:pStyle w:val="Interiordatabelajustificado"/>
            </w:pPr>
            <w:r w:rsidRPr="005F3765">
              <w:t>Um pedido para entregar precisa ter um endereço</w:t>
            </w:r>
          </w:p>
        </w:tc>
      </w:tr>
      <w:tr w:rsidR="001F0FD2" w14:paraId="7E78C659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1792F" w14:textId="5BA06DF8" w:rsidR="001F0FD2" w:rsidRDefault="001F0FD2" w:rsidP="004F4452">
            <w:pPr>
              <w:pStyle w:val="Interiordatabelajustificado"/>
            </w:pPr>
            <w:r>
              <w:t>RN 04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2F68A" w14:textId="009EF5C6" w:rsidR="001F0FD2" w:rsidRPr="005F3765" w:rsidRDefault="005F3765" w:rsidP="004F4452">
            <w:pPr>
              <w:pStyle w:val="Interiordatabelajustificado"/>
            </w:pPr>
            <w:r w:rsidRPr="005F3765">
              <w:t>Cada produto no estoque precisa ter uma quantidade mínima aceitável</w:t>
            </w:r>
          </w:p>
        </w:tc>
      </w:tr>
      <w:tr w:rsidR="001F0FD2" w14:paraId="5A1DD7E5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30BF9" w14:textId="2BB55377" w:rsidR="001F0FD2" w:rsidRDefault="001F0FD2" w:rsidP="004F4452">
            <w:pPr>
              <w:pStyle w:val="Interiordatabelajustificado"/>
            </w:pPr>
            <w:r>
              <w:t>RN 05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F1824" w14:textId="64CBF8A7" w:rsidR="001F0FD2" w:rsidRPr="005F3765" w:rsidRDefault="005F3765" w:rsidP="004F4452">
            <w:pPr>
              <w:pStyle w:val="Interiordatabelajustificado"/>
            </w:pPr>
            <w:r w:rsidRPr="005F3765">
              <w:t>O fornecedor de um produto precisa estar identificado</w:t>
            </w:r>
          </w:p>
        </w:tc>
      </w:tr>
      <w:tr w:rsidR="001F0FD2" w14:paraId="33F1F23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05C95" w14:textId="5ED859A2" w:rsidR="001F0FD2" w:rsidRDefault="001F0FD2" w:rsidP="004F4452">
            <w:pPr>
              <w:pStyle w:val="Interiordatabelajustificado"/>
            </w:pPr>
            <w:r>
              <w:t>RN 06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CABA7" w14:textId="5CB33E9E" w:rsidR="001F0FD2" w:rsidRPr="005F3765" w:rsidRDefault="005F3765" w:rsidP="004F4452">
            <w:pPr>
              <w:pStyle w:val="Interiordatabelajustificado"/>
            </w:pPr>
            <w:r w:rsidRPr="005F3765">
              <w:t>Um produto vencido precisa ser retirado do estoque</w:t>
            </w:r>
          </w:p>
        </w:tc>
      </w:tr>
      <w:tr w:rsidR="001F0FD2" w14:paraId="51E75540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26CA" w14:textId="0AE4CE04" w:rsidR="001F0FD2" w:rsidRDefault="001F0FD2" w:rsidP="004F4452">
            <w:pPr>
              <w:pStyle w:val="Interiordatabelajustificado"/>
            </w:pPr>
            <w:r>
              <w:t>RN 07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7ED4C" w14:textId="44006FCC" w:rsidR="001F0FD2" w:rsidRPr="005F3765" w:rsidRDefault="005F3765" w:rsidP="004F4452">
            <w:pPr>
              <w:pStyle w:val="Interiordatabelajustificado"/>
            </w:pPr>
            <w:r w:rsidRPr="005F3765">
              <w:t>Pedido no balcão somente é confirmado após o pagamento</w:t>
            </w:r>
          </w:p>
        </w:tc>
      </w:tr>
      <w:tr w:rsidR="001F0FD2" w14:paraId="02C942F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FC09B" w14:textId="2F5600CD" w:rsidR="001F0FD2" w:rsidRDefault="001F0FD2" w:rsidP="004F4452">
            <w:pPr>
              <w:pStyle w:val="Interiordatabelajustificado"/>
            </w:pPr>
            <w:r>
              <w:t>RN 08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CB1AD" w14:textId="706021C3" w:rsidR="001F0FD2" w:rsidRPr="005F3765" w:rsidRDefault="005F3765" w:rsidP="004F4452">
            <w:pPr>
              <w:pStyle w:val="Interiordatabelajustificado"/>
            </w:pPr>
            <w:r w:rsidRPr="005F3765">
              <w:t>Após confirmado o pedido não pode ser alterado</w:t>
            </w:r>
          </w:p>
        </w:tc>
      </w:tr>
    </w:tbl>
    <w:p w14:paraId="7B66D4A7" w14:textId="32F8F3DE" w:rsidR="00B357BF" w:rsidRDefault="00B357BF" w:rsidP="00AC2D20">
      <w:pPr>
        <w:pStyle w:val="Legendainferior"/>
      </w:pPr>
      <w:r>
        <w:t>Fonte: Os autores.</w:t>
      </w:r>
    </w:p>
    <w:p w14:paraId="60B3CD90" w14:textId="0D94E658" w:rsidR="00D849AC" w:rsidRPr="005A356A" w:rsidRDefault="00D849AC" w:rsidP="00445710">
      <w:pPr>
        <w:pStyle w:val="Heading2"/>
        <w:rPr>
          <w:rFonts w:eastAsia="Arial"/>
        </w:rPr>
      </w:pPr>
      <w:r>
        <w:t>Descrição das funcionalidades</w:t>
      </w:r>
    </w:p>
    <w:p w14:paraId="3B87DD30" w14:textId="272E478B" w:rsidR="00732DAA" w:rsidRDefault="00732DAA" w:rsidP="00445710">
      <w:pPr>
        <w:pStyle w:val="Heading3"/>
      </w:pPr>
      <w:r>
        <w:t>Login</w:t>
      </w:r>
    </w:p>
    <w:p w14:paraId="470B7181" w14:textId="77777777" w:rsidR="002C1CD1" w:rsidRDefault="002C1CD1" w:rsidP="008C657B"/>
    <w:p w14:paraId="5955A11D" w14:textId="49DAD37A" w:rsidR="002C1CD1" w:rsidRDefault="002C1CD1" w:rsidP="008C657B">
      <w:r w:rsidRPr="002C1CD1">
        <w:rPr>
          <w:noProof/>
        </w:rPr>
        <w:drawing>
          <wp:inline distT="0" distB="0" distL="0" distR="0" wp14:anchorId="6AEFB8E6" wp14:editId="099537A2">
            <wp:extent cx="1717262" cy="2687818"/>
            <wp:effectExtent l="0" t="0" r="0" b="0"/>
            <wp:docPr id="1" name="Picture 1" descr="C:\Users\thiago\Documents\Impacta\4Sem\Apostilas\OPE2\OPE2-Divina-Hamburgueria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\Documents\Impacta\4Sem\Apostilas\OPE2\OPE2-Divina-Hamburgueria\Tela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10" cy="26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2F57" w14:textId="48072C04" w:rsidR="002C1CD1" w:rsidRDefault="002C1CD1" w:rsidP="002C1CD1">
      <w:pPr>
        <w:ind w:firstLine="0"/>
      </w:pPr>
    </w:p>
    <w:p w14:paraId="0FA13BF7" w14:textId="351CEEC9" w:rsidR="00C52A61" w:rsidRDefault="00C52A61" w:rsidP="00445710">
      <w:pPr>
        <w:pStyle w:val="Heading3"/>
      </w:pPr>
      <w:r>
        <w:t>Cadastro de usuário</w:t>
      </w:r>
    </w:p>
    <w:p w14:paraId="2F88DB88" w14:textId="77777777" w:rsidR="00C52A61" w:rsidRDefault="00C52A61" w:rsidP="00C52A61"/>
    <w:p w14:paraId="305AC274" w14:textId="1165E331" w:rsidR="00C52A61" w:rsidRPr="00C52A61" w:rsidRDefault="00C52A61" w:rsidP="00C52A61">
      <w:r w:rsidRPr="00C52A61">
        <w:rPr>
          <w:noProof/>
        </w:rPr>
        <w:lastRenderedPageBreak/>
        <w:drawing>
          <wp:inline distT="0" distB="0" distL="0" distR="0" wp14:anchorId="3FDB46C2" wp14:editId="0CC98234">
            <wp:extent cx="1558800" cy="1270800"/>
            <wp:effectExtent l="0" t="0" r="3810" b="5715"/>
            <wp:docPr id="16" name="Picture 16" descr="C:\Users\thiago\Documents\Impacta\4Sem\Apostilas\OPE2\OPE2-Divina-Hamburgueria\Telas\Cadastros\CadastroDe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ago\Documents\Impacta\4Sem\Apostilas\OPE2\OPE2-Divina-Hamburgueria\Telas\Cadastros\CadastroDeUsu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2010" w14:textId="4D1C194E" w:rsidR="00C52A61" w:rsidRDefault="00C52A61" w:rsidP="00445710">
      <w:pPr>
        <w:pStyle w:val="Heading3"/>
      </w:pPr>
      <w:r>
        <w:t>Busca de usuário</w:t>
      </w:r>
    </w:p>
    <w:p w14:paraId="6D28B106" w14:textId="77777777" w:rsidR="00C52A61" w:rsidRDefault="00C52A61" w:rsidP="00C52A61"/>
    <w:p w14:paraId="4A03B55A" w14:textId="294E3543" w:rsidR="00C52A61" w:rsidRPr="00C52A61" w:rsidRDefault="00C52A61" w:rsidP="00C52A61">
      <w:r w:rsidRPr="00C52A61">
        <w:rPr>
          <w:noProof/>
        </w:rPr>
        <w:drawing>
          <wp:inline distT="0" distB="0" distL="0" distR="0" wp14:anchorId="606D62A8" wp14:editId="4E1CF22C">
            <wp:extent cx="2880000" cy="1569600"/>
            <wp:effectExtent l="0" t="0" r="0" b="0"/>
            <wp:docPr id="17" name="Picture 17" descr="C:\Users\thiago\Documents\Impacta\4Sem\Apostilas\OPE2\OPE2-Divina-Hamburgueria\Telas\Cadastros\Manutencao\Manter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ago\Documents\Impacta\4Sem\Apostilas\OPE2\OPE2-Divina-Hamburgueria\Telas\Cadastros\Manutencao\ManterUsu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DCB0" w14:textId="7A36A1D3" w:rsidR="00732DAA" w:rsidRDefault="005D2522" w:rsidP="00445710">
      <w:pPr>
        <w:pStyle w:val="Heading3"/>
      </w:pPr>
      <w:r>
        <w:t>Cadastro de UF</w:t>
      </w:r>
    </w:p>
    <w:p w14:paraId="1CEB26DF" w14:textId="77777777" w:rsidR="005D2522" w:rsidRDefault="005D2522" w:rsidP="005D2522"/>
    <w:p w14:paraId="043EFF60" w14:textId="026112F3" w:rsidR="005D2522" w:rsidRPr="005D2522" w:rsidRDefault="005D2522" w:rsidP="005D2522">
      <w:r w:rsidRPr="005D2522">
        <w:rPr>
          <w:noProof/>
        </w:rPr>
        <w:drawing>
          <wp:inline distT="0" distB="0" distL="0" distR="0" wp14:anchorId="75508C9A" wp14:editId="6120AD12">
            <wp:extent cx="1533600" cy="1044000"/>
            <wp:effectExtent l="0" t="0" r="0" b="3810"/>
            <wp:docPr id="2" name="Picture 2" descr="C:\Users\thiago\Documents\Impacta\4Sem\Apostilas\OPE2\OPE2-Divina-Hamburgueria\Telas\Cadastros\CadastroDe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ocuments\Impacta\4Sem\Apostilas\OPE2\OPE2-Divina-Hamburgueria\Telas\Cadastros\CadastroDeU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4970" w14:textId="0A1681B5" w:rsidR="00732DAA" w:rsidRDefault="005D2522" w:rsidP="00445710">
      <w:pPr>
        <w:pStyle w:val="Heading3"/>
      </w:pPr>
      <w:r>
        <w:t>Busca de UF</w:t>
      </w:r>
    </w:p>
    <w:p w14:paraId="1C7AA85D" w14:textId="77777777" w:rsidR="005D2522" w:rsidRDefault="005D2522" w:rsidP="008C657B"/>
    <w:p w14:paraId="73165068" w14:textId="1F20ED28" w:rsidR="005D2522" w:rsidRDefault="005D2522" w:rsidP="008C657B">
      <w:r w:rsidRPr="005D2522">
        <w:rPr>
          <w:noProof/>
        </w:rPr>
        <w:drawing>
          <wp:inline distT="0" distB="0" distL="0" distR="0" wp14:anchorId="4D36E3CF" wp14:editId="4DCE5297">
            <wp:extent cx="2880000" cy="1591200"/>
            <wp:effectExtent l="0" t="0" r="0" b="9525"/>
            <wp:docPr id="3" name="Picture 3" descr="C:\Users\thiago\Documents\Impacta\4Sem\Apostilas\OPE2\OPE2-Divina-Hamburgueria\Telas\Cadastros\Manutencao\Manter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\Documents\Impacta\4Sem\Apostilas\OPE2\OPE2-Divina-Hamburgueria\Telas\Cadastros\Manutencao\ManterU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C6B0" w14:textId="05AE6008" w:rsidR="005D2522" w:rsidRDefault="005D2522" w:rsidP="008C657B"/>
    <w:p w14:paraId="3CDB7971" w14:textId="3713CD82" w:rsidR="00732DAA" w:rsidRDefault="008C67F2" w:rsidP="00445710">
      <w:pPr>
        <w:pStyle w:val="Heading3"/>
      </w:pPr>
      <w:r>
        <w:t>Cadastro de cidades</w:t>
      </w:r>
    </w:p>
    <w:p w14:paraId="7920FEA8" w14:textId="77777777" w:rsidR="008C67F2" w:rsidRDefault="008C67F2" w:rsidP="008C657B"/>
    <w:p w14:paraId="0DBFBE09" w14:textId="15E886DB" w:rsidR="008C67F2" w:rsidRDefault="008C67F2" w:rsidP="008C657B">
      <w:r w:rsidRPr="008C67F2">
        <w:rPr>
          <w:noProof/>
        </w:rPr>
        <w:lastRenderedPageBreak/>
        <w:drawing>
          <wp:inline distT="0" distB="0" distL="0" distR="0" wp14:anchorId="44750039" wp14:editId="148A36DC">
            <wp:extent cx="1555200" cy="1040400"/>
            <wp:effectExtent l="0" t="0" r="6985" b="7620"/>
            <wp:docPr id="4" name="Picture 4" descr="C:\Users\thiago\Documents\Impacta\4Sem\Apostilas\OPE2\OPE2-Divina-Hamburgueria\Telas\Cadastros\CadastroDe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ago\Documents\Impacta\4Sem\Apostilas\OPE2\OPE2-Divina-Hamburgueria\Telas\Cadastros\CadastroDeCida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F999" w14:textId="77777777" w:rsidR="008C67F2" w:rsidRDefault="008C67F2" w:rsidP="008C67F2">
      <w:pPr>
        <w:ind w:firstLine="0"/>
      </w:pPr>
    </w:p>
    <w:p w14:paraId="493D5052" w14:textId="573244DB" w:rsidR="004E291F" w:rsidRDefault="004E291F" w:rsidP="00445710">
      <w:pPr>
        <w:pStyle w:val="Heading3"/>
      </w:pPr>
      <w:r>
        <w:t>Busca de cidades</w:t>
      </w:r>
    </w:p>
    <w:p w14:paraId="3E8873EE" w14:textId="77777777" w:rsidR="004E291F" w:rsidRDefault="004E291F" w:rsidP="004E291F"/>
    <w:p w14:paraId="13D43A4B" w14:textId="06B96CC9" w:rsidR="004E291F" w:rsidRPr="004E291F" w:rsidRDefault="004E291F" w:rsidP="004E291F">
      <w:r w:rsidRPr="00966BF0">
        <w:rPr>
          <w:noProof/>
        </w:rPr>
        <w:drawing>
          <wp:inline distT="0" distB="0" distL="0" distR="0" wp14:anchorId="128F03C9" wp14:editId="1390E24E">
            <wp:extent cx="3002400" cy="1591200"/>
            <wp:effectExtent l="0" t="0" r="7620" b="9525"/>
            <wp:docPr id="5" name="Picture 5" descr="C:\Users\thiago\Documents\Impacta\4Sem\Apostilas\OPE2\OPE2-Divina-Hamburgueria\Telas\Cadastros\Manutencao\Manter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ago\Documents\Impacta\4Sem\Apostilas\OPE2\OPE2-Divina-Hamburgueria\Telas\Cadastros\Manutencao\ManterCida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3EF1" w14:textId="08DF6D0C" w:rsidR="004E291F" w:rsidRDefault="008C6212" w:rsidP="00445710">
      <w:pPr>
        <w:pStyle w:val="Heading3"/>
      </w:pPr>
      <w:r>
        <w:t>Cadastro de produto</w:t>
      </w:r>
    </w:p>
    <w:p w14:paraId="419BE3B2" w14:textId="77777777" w:rsidR="00F8572E" w:rsidRDefault="00F8572E" w:rsidP="00F8572E"/>
    <w:p w14:paraId="147B07C5" w14:textId="62260F45" w:rsidR="00F8572E" w:rsidRPr="00F8572E" w:rsidRDefault="008C6212" w:rsidP="00F8572E">
      <w:r w:rsidRPr="008C6212">
        <w:rPr>
          <w:noProof/>
        </w:rPr>
        <w:drawing>
          <wp:inline distT="0" distB="0" distL="0" distR="0" wp14:anchorId="1FC90FAC" wp14:editId="6924C5C5">
            <wp:extent cx="1519200" cy="1630800"/>
            <wp:effectExtent l="0" t="0" r="5080" b="7620"/>
            <wp:docPr id="6" name="Picture 6" descr="C:\Users\thiago\Documents\Impacta\4Sem\Apostilas\OPE2\OPE2-Divina-Hamburgueria\Telas\Cadastros\CadastroDe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\Documents\Impacta\4Sem\Apostilas\OPE2\OPE2-Divina-Hamburgueria\Telas\Cadastros\CadastroDeProd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85A2" w14:textId="7E670BA5" w:rsidR="004E291F" w:rsidRDefault="008C6212" w:rsidP="00445710">
      <w:pPr>
        <w:pStyle w:val="Heading3"/>
      </w:pPr>
      <w:r>
        <w:t>Busca de produto</w:t>
      </w:r>
    </w:p>
    <w:p w14:paraId="42C4127F" w14:textId="77777777" w:rsidR="008C6212" w:rsidRDefault="008C6212" w:rsidP="008C6212"/>
    <w:p w14:paraId="77067C9B" w14:textId="45A493B6" w:rsidR="008C6212" w:rsidRPr="008C6212" w:rsidRDefault="008C6212" w:rsidP="008C6212">
      <w:r w:rsidRPr="008C6212">
        <w:rPr>
          <w:noProof/>
        </w:rPr>
        <w:drawing>
          <wp:inline distT="0" distB="0" distL="0" distR="0" wp14:anchorId="1B0761F2" wp14:editId="4BA7EB52">
            <wp:extent cx="2880000" cy="1591200"/>
            <wp:effectExtent l="0" t="0" r="0" b="9525"/>
            <wp:docPr id="7" name="Picture 7" descr="C:\Users\thiago\Documents\Impacta\4Sem\Apostilas\OPE2\OPE2-Divina-Hamburgueria\Telas\Cadastros\Manutencao\Mante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ocuments\Impacta\4Sem\Apostilas\OPE2\OPE2-Divina-Hamburgueria\Telas\Cadastros\Manutencao\ManterProdu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68C6" w14:textId="175E3E4B" w:rsidR="004E291F" w:rsidRDefault="00841F5C" w:rsidP="00445710">
      <w:pPr>
        <w:pStyle w:val="Heading3"/>
      </w:pPr>
      <w:r>
        <w:t>Cadastro de fornecedor</w:t>
      </w:r>
    </w:p>
    <w:p w14:paraId="48D4A325" w14:textId="77777777" w:rsidR="00841F5C" w:rsidRDefault="00841F5C" w:rsidP="00841F5C"/>
    <w:p w14:paraId="20839D2F" w14:textId="0AC735C6" w:rsidR="00841F5C" w:rsidRPr="00841F5C" w:rsidRDefault="00841F5C" w:rsidP="00841F5C">
      <w:r w:rsidRPr="00841F5C">
        <w:rPr>
          <w:noProof/>
        </w:rPr>
        <w:lastRenderedPageBreak/>
        <w:drawing>
          <wp:inline distT="0" distB="0" distL="0" distR="0" wp14:anchorId="5C34D5C7" wp14:editId="1766A61A">
            <wp:extent cx="1620000" cy="2548800"/>
            <wp:effectExtent l="0" t="0" r="0" b="4445"/>
            <wp:docPr id="8" name="Picture 8" descr="C:\Users\thiago\Documents\Impacta\4Sem\Apostilas\OPE2\OPE2-Divina-Hamburgueria\Telas\Cadastros\CadastroDeFornec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\Documents\Impacta\4Sem\Apostilas\OPE2\OPE2-Divina-Hamburgueria\Telas\Cadastros\CadastroDeForneced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3157" w14:textId="08BBD881" w:rsidR="00166D74" w:rsidRDefault="004C6EEA" w:rsidP="00445710">
      <w:pPr>
        <w:pStyle w:val="Heading3"/>
      </w:pPr>
      <w:r>
        <w:t>Busca de fornecedor</w:t>
      </w:r>
    </w:p>
    <w:p w14:paraId="7EFE9C37" w14:textId="77777777" w:rsidR="004C6EEA" w:rsidRDefault="004C6EEA" w:rsidP="004C6EEA"/>
    <w:p w14:paraId="686E6073" w14:textId="28AEB050" w:rsidR="004C6EEA" w:rsidRPr="004C6EEA" w:rsidRDefault="004C6EEA" w:rsidP="004C6EEA">
      <w:r w:rsidRPr="004C6EEA">
        <w:rPr>
          <w:noProof/>
        </w:rPr>
        <w:drawing>
          <wp:inline distT="0" distB="0" distL="0" distR="0" wp14:anchorId="2423354B" wp14:editId="36939459">
            <wp:extent cx="2919600" cy="1609200"/>
            <wp:effectExtent l="0" t="0" r="0" b="0"/>
            <wp:docPr id="9" name="Picture 9" descr="C:\Users\thiago\Documents\Impacta\4Sem\Apostilas\OPE2\OPE2-Divina-Hamburgueria\Telas\Cadastros\Manutencao\ManterFornec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ago\Documents\Impacta\4Sem\Apostilas\OPE2\OPE2-Divina-Hamburgueria\Telas\Cadastros\Manutencao\ManterForneced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AE91" w14:textId="1B97ECF3" w:rsidR="00166D74" w:rsidRDefault="00144D6B" w:rsidP="00445710">
      <w:pPr>
        <w:pStyle w:val="Heading3"/>
      </w:pPr>
      <w:r>
        <w:t>Cadastro de cliente</w:t>
      </w:r>
    </w:p>
    <w:p w14:paraId="3F88FDD4" w14:textId="77777777" w:rsidR="00144D6B" w:rsidRDefault="00144D6B" w:rsidP="00144D6B"/>
    <w:p w14:paraId="057E9545" w14:textId="586D20D5" w:rsidR="00144D6B" w:rsidRPr="00144D6B" w:rsidRDefault="00144D6B" w:rsidP="00144D6B">
      <w:r w:rsidRPr="00144D6B">
        <w:rPr>
          <w:noProof/>
        </w:rPr>
        <w:drawing>
          <wp:inline distT="0" distB="0" distL="0" distR="0" wp14:anchorId="18A0EC8B" wp14:editId="6D9182AA">
            <wp:extent cx="1562400" cy="2527200"/>
            <wp:effectExtent l="0" t="0" r="0" b="6985"/>
            <wp:docPr id="10" name="Picture 10" descr="C:\Users\thiago\Documents\Impacta\4Sem\Apostilas\OPE2\OPE2-Divina-Hamburgueria\Telas\Cadastros\CadastroDe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ago\Documents\Impacta\4Sem\Apostilas\OPE2\OPE2-Divina-Hamburgueria\Telas\Cadastros\CadastroDeClie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FA52" w14:textId="31F29A54" w:rsidR="00166D74" w:rsidRDefault="00144D6B" w:rsidP="00445710">
      <w:pPr>
        <w:pStyle w:val="Heading3"/>
      </w:pPr>
      <w:r>
        <w:t>Busca de cliente</w:t>
      </w:r>
    </w:p>
    <w:p w14:paraId="0C378D94" w14:textId="77777777" w:rsidR="00E5401E" w:rsidRDefault="00E5401E" w:rsidP="00E5401E"/>
    <w:p w14:paraId="4A3F0CFB" w14:textId="3D9DA737" w:rsidR="00E5401E" w:rsidRPr="00E5401E" w:rsidRDefault="00C30CFE" w:rsidP="00E5401E">
      <w:r w:rsidRPr="00C30CFE">
        <w:rPr>
          <w:noProof/>
        </w:rPr>
        <w:lastRenderedPageBreak/>
        <w:drawing>
          <wp:inline distT="0" distB="0" distL="0" distR="0" wp14:anchorId="7AB88560" wp14:editId="639785E8">
            <wp:extent cx="2880000" cy="1587600"/>
            <wp:effectExtent l="0" t="0" r="0" b="0"/>
            <wp:docPr id="11" name="Picture 11" descr="C:\Users\thiago\Documents\Impacta\4Sem\Apostilas\OPE2\OPE2-Divina-Hamburgueria\Telas\Cadastros\Manutencao\Mante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o\Documents\Impacta\4Sem\Apostilas\OPE2\OPE2-Divina-Hamburgueria\Telas\Cadastros\Manutencao\ManterClie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E931" w14:textId="6DF817DA" w:rsidR="00166D74" w:rsidRDefault="00C30CFE" w:rsidP="00445710">
      <w:pPr>
        <w:pStyle w:val="Heading3"/>
      </w:pPr>
      <w:r>
        <w:t>Cadastro de item do cardapio</w:t>
      </w:r>
    </w:p>
    <w:p w14:paraId="5B051B60" w14:textId="77777777" w:rsidR="00C30CFE" w:rsidRDefault="00C30CFE" w:rsidP="00C30CFE"/>
    <w:p w14:paraId="61B7E833" w14:textId="1FEB9F33" w:rsidR="00C30CFE" w:rsidRPr="00C30CFE" w:rsidRDefault="00C30CFE" w:rsidP="00C30CFE">
      <w:r w:rsidRPr="00C30CFE">
        <w:rPr>
          <w:noProof/>
        </w:rPr>
        <w:drawing>
          <wp:inline distT="0" distB="0" distL="0" distR="0" wp14:anchorId="12B18845" wp14:editId="2D472F63">
            <wp:extent cx="1555200" cy="1537200"/>
            <wp:effectExtent l="0" t="0" r="6985" b="6350"/>
            <wp:docPr id="12" name="Picture 12" descr="C:\Users\thiago\Documents\Impacta\4Sem\Apostilas\OPE2\OPE2-Divina-Hamburgueria\Telas\Cadastros\CadastroDeItemDoCarda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ago\Documents\Impacta\4Sem\Apostilas\OPE2\OPE2-Divina-Hamburgueria\Telas\Cadastros\CadastroDeItemDoCardap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6614" w14:textId="60D4E010" w:rsidR="00D16409" w:rsidRDefault="00CE53E8" w:rsidP="00445710">
      <w:pPr>
        <w:pStyle w:val="Heading3"/>
      </w:pPr>
      <w:r>
        <w:t>Busca de item do cardápio</w:t>
      </w:r>
    </w:p>
    <w:p w14:paraId="46D12713" w14:textId="77777777" w:rsidR="00CE53E8" w:rsidRDefault="00CE53E8" w:rsidP="00CE53E8"/>
    <w:p w14:paraId="61A4AFAF" w14:textId="1DCB9285" w:rsidR="00CE53E8" w:rsidRPr="00CE53E8" w:rsidRDefault="00CE53E8" w:rsidP="00CE53E8">
      <w:r w:rsidRPr="00CE53E8">
        <w:rPr>
          <w:noProof/>
        </w:rPr>
        <w:drawing>
          <wp:inline distT="0" distB="0" distL="0" distR="0" wp14:anchorId="0ECAE002" wp14:editId="19FCD83E">
            <wp:extent cx="2923200" cy="1623600"/>
            <wp:effectExtent l="0" t="0" r="0" b="0"/>
            <wp:docPr id="13" name="Picture 13" descr="C:\Users\thiago\Documents\Impacta\4Sem\Apostilas\OPE2\OPE2-Divina-Hamburgueria\Telas\Cadastros\Manutencao\ManterItemDoCarda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ago\Documents\Impacta\4Sem\Apostilas\OPE2\OPE2-Divina-Hamburgueria\Telas\Cadastros\Manutencao\ManterItemDoCardap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6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0287" w14:textId="10801529" w:rsidR="00D16409" w:rsidRDefault="00CE53E8" w:rsidP="00445710">
      <w:pPr>
        <w:pStyle w:val="Heading3"/>
      </w:pPr>
      <w:r>
        <w:t>Cadastro de cardápio</w:t>
      </w:r>
    </w:p>
    <w:p w14:paraId="14007182" w14:textId="77777777" w:rsidR="00CE53E8" w:rsidRDefault="00CE53E8" w:rsidP="00CE53E8"/>
    <w:p w14:paraId="700F376E" w14:textId="48A90851" w:rsidR="00CE53E8" w:rsidRPr="00CE53E8" w:rsidRDefault="00CE53E8" w:rsidP="00CE53E8">
      <w:r w:rsidRPr="00CE53E8">
        <w:rPr>
          <w:noProof/>
        </w:rPr>
        <w:lastRenderedPageBreak/>
        <w:drawing>
          <wp:inline distT="0" distB="0" distL="0" distR="0" wp14:anchorId="62BFEE82" wp14:editId="17B0D921">
            <wp:extent cx="2062800" cy="2307600"/>
            <wp:effectExtent l="0" t="0" r="0" b="0"/>
            <wp:docPr id="14" name="Picture 14" descr="C:\Users\thiago\Documents\Impacta\4Sem\Apostilas\OPE2\OPE2-Divina-Hamburgueria\Telas\Cadastros\CadastroDeCarda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ago\Documents\Impacta\4Sem\Apostilas\OPE2\OPE2-Divina-Hamburgueria\Telas\Cadastros\CadastroDeCardap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23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D939" w14:textId="6EE861CF" w:rsidR="00D16409" w:rsidRDefault="00CE53E8" w:rsidP="00445710">
      <w:pPr>
        <w:pStyle w:val="Heading3"/>
      </w:pPr>
      <w:r>
        <w:t>Busca de cardápio</w:t>
      </w:r>
    </w:p>
    <w:p w14:paraId="22DF6312" w14:textId="77777777" w:rsidR="00CE53E8" w:rsidRDefault="00CE53E8" w:rsidP="00CE53E8"/>
    <w:p w14:paraId="0288022C" w14:textId="422F95E3" w:rsidR="00CE53E8" w:rsidRPr="00CE53E8" w:rsidRDefault="00CE53E8" w:rsidP="00CE53E8">
      <w:r w:rsidRPr="00CE53E8">
        <w:rPr>
          <w:noProof/>
        </w:rPr>
        <w:drawing>
          <wp:inline distT="0" distB="0" distL="0" distR="0" wp14:anchorId="250F8E8F" wp14:editId="61AFAD37">
            <wp:extent cx="2876400" cy="1598400"/>
            <wp:effectExtent l="0" t="0" r="635" b="1905"/>
            <wp:docPr id="15" name="Picture 15" descr="C:\Users\thiago\Documents\Impacta\4Sem\Apostilas\OPE2\OPE2-Divina-Hamburgueria\Telas\Cadastros\Manutencao\ManterCarda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ago\Documents\Impacta\4Sem\Apostilas\OPE2\OPE2-Divina-Hamburgueria\Telas\Cadastros\Manutencao\ManterCardap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33ED" w14:textId="224B8916" w:rsidR="00D16409" w:rsidRDefault="009D0828" w:rsidP="00445710">
      <w:pPr>
        <w:pStyle w:val="Heading3"/>
      </w:pPr>
      <w:r>
        <w:t>Fazer pedido de compra</w:t>
      </w:r>
    </w:p>
    <w:p w14:paraId="517E541F" w14:textId="77777777" w:rsidR="009D0828" w:rsidRDefault="009D0828" w:rsidP="009D0828"/>
    <w:p w14:paraId="766DFB4E" w14:textId="59118E61" w:rsidR="009D0828" w:rsidRPr="009D0828" w:rsidRDefault="009D0828" w:rsidP="009D0828">
      <w:r w:rsidRPr="009D0828">
        <w:rPr>
          <w:noProof/>
        </w:rPr>
        <w:drawing>
          <wp:inline distT="0" distB="0" distL="0" distR="0" wp14:anchorId="1EDC8234" wp14:editId="119009DD">
            <wp:extent cx="1810800" cy="2412000"/>
            <wp:effectExtent l="0" t="0" r="0" b="7620"/>
            <wp:docPr id="18" name="Picture 18" descr="C:\Users\thiago\Documents\Impacta\4Sem\Apostilas\OPE2\OPE2-Divina-Hamburgueria\Telas\Operacoes\FazerPedidoDe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ago\Documents\Impacta\4Sem\Apostilas\OPE2\OPE2-Divina-Hamburgueria\Telas\Operacoes\FazerPedidoDeCompr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EB3B" w14:textId="1ABD6EAD" w:rsidR="00D16409" w:rsidRDefault="00802EDE" w:rsidP="00445710">
      <w:pPr>
        <w:pStyle w:val="Heading3"/>
      </w:pPr>
      <w:r>
        <w:t>Busca de pedido de compra</w:t>
      </w:r>
    </w:p>
    <w:p w14:paraId="1243E394" w14:textId="77777777" w:rsidR="009D0828" w:rsidRDefault="009D0828" w:rsidP="009D0828"/>
    <w:p w14:paraId="3A151BCE" w14:textId="5CE7B804" w:rsidR="00802EDE" w:rsidRPr="009D0828" w:rsidRDefault="00802EDE" w:rsidP="009D0828">
      <w:r w:rsidRPr="00802EDE">
        <w:rPr>
          <w:noProof/>
        </w:rPr>
        <w:lastRenderedPageBreak/>
        <w:drawing>
          <wp:inline distT="0" distB="0" distL="0" distR="0" wp14:anchorId="09A768BF" wp14:editId="10474CE6">
            <wp:extent cx="3279600" cy="1576800"/>
            <wp:effectExtent l="0" t="0" r="0" b="4445"/>
            <wp:docPr id="19" name="Picture 19" descr="C:\Users\thiago\Documents\Impacta\4Sem\Apostilas\OPE2\OPE2-Divina-Hamburgueria\Telas\Operacoes\Manutencao\ManterPedidoDe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ago\Documents\Impacta\4Sem\Apostilas\OPE2\OPE2-Divina-Hamburgueria\Telas\Operacoes\Manutencao\ManterPedidoDeCompr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11FF" w14:textId="419DA195" w:rsidR="00D16409" w:rsidRDefault="00732076" w:rsidP="00445710">
      <w:pPr>
        <w:pStyle w:val="Heading3"/>
      </w:pPr>
      <w:r>
        <w:t>Fazer entrada de estoque</w:t>
      </w:r>
    </w:p>
    <w:p w14:paraId="13DA87EF" w14:textId="77777777" w:rsidR="00732076" w:rsidRDefault="00732076" w:rsidP="00732076"/>
    <w:p w14:paraId="574CAF16" w14:textId="28A70048" w:rsidR="00732076" w:rsidRPr="00732076" w:rsidRDefault="00732076" w:rsidP="00732076">
      <w:r w:rsidRPr="00732076">
        <w:rPr>
          <w:noProof/>
        </w:rPr>
        <w:drawing>
          <wp:inline distT="0" distB="0" distL="0" distR="0" wp14:anchorId="4643F076" wp14:editId="29C290D1">
            <wp:extent cx="1832400" cy="2160000"/>
            <wp:effectExtent l="0" t="0" r="0" b="0"/>
            <wp:docPr id="20" name="Picture 20" descr="C:\Users\thiago\Documents\Impacta\4Sem\Apostilas\OPE2\OPE2-Divina-Hamburgueria\Telas\Operacoes\FazerEntradaDe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ago\Documents\Impacta\4Sem\Apostilas\OPE2\OPE2-Divina-Hamburgueria\Telas\Operacoes\FazerEntradaDeEstoqu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3C21" w14:textId="09F673AD" w:rsidR="00D16409" w:rsidRDefault="00732076" w:rsidP="00445710">
      <w:pPr>
        <w:pStyle w:val="Heading3"/>
      </w:pPr>
      <w:r>
        <w:t>Busca de estoque</w:t>
      </w:r>
    </w:p>
    <w:p w14:paraId="6291AF14" w14:textId="77777777" w:rsidR="00732076" w:rsidRDefault="00732076" w:rsidP="00732076"/>
    <w:p w14:paraId="4EC06C6B" w14:textId="70CEC808" w:rsidR="00732076" w:rsidRPr="00732076" w:rsidRDefault="00732076" w:rsidP="00732076">
      <w:r w:rsidRPr="00732076">
        <w:rPr>
          <w:noProof/>
        </w:rPr>
        <w:drawing>
          <wp:inline distT="0" distB="0" distL="0" distR="0" wp14:anchorId="7394438C" wp14:editId="1EC59FDD">
            <wp:extent cx="2880000" cy="1594800"/>
            <wp:effectExtent l="0" t="0" r="0" b="5715"/>
            <wp:docPr id="21" name="Picture 21" descr="C:\Users\thiago\Documents\Impacta\4Sem\Apostilas\OPE2\OPE2-Divina-Hamburgueria\Telas\Operacoes\Manutencao\Manter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ago\Documents\Impacta\4Sem\Apostilas\OPE2\OPE2-Divina-Hamburgueria\Telas\Operacoes\Manutencao\ManterEstoqu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AFF2" w14:textId="644E6089" w:rsidR="00617B47" w:rsidRDefault="00617B47" w:rsidP="00445710">
      <w:pPr>
        <w:pStyle w:val="Heading3"/>
      </w:pPr>
      <w:r>
        <w:t>Fazer pedido</w:t>
      </w:r>
      <w:r w:rsidR="00787D33">
        <w:t xml:space="preserve"> no</w:t>
      </w:r>
      <w:r>
        <w:t xml:space="preserve"> salão</w:t>
      </w:r>
    </w:p>
    <w:p w14:paraId="6A12D625" w14:textId="77777777" w:rsidR="00617B47" w:rsidRDefault="00617B47" w:rsidP="00617B47"/>
    <w:p w14:paraId="6FAE333D" w14:textId="17630F7A" w:rsidR="00617B47" w:rsidRPr="00617B47" w:rsidRDefault="00617B47" w:rsidP="00617B47">
      <w:r w:rsidRPr="00617B47">
        <w:rPr>
          <w:noProof/>
        </w:rPr>
        <w:lastRenderedPageBreak/>
        <w:drawing>
          <wp:inline distT="0" distB="0" distL="0" distR="0" wp14:anchorId="1CCAAFF8" wp14:editId="2183827D">
            <wp:extent cx="2293200" cy="2077200"/>
            <wp:effectExtent l="0" t="0" r="0" b="0"/>
            <wp:docPr id="22" name="Picture 22" descr="C:\Users\thiago\Documents\Impacta\4Sem\Apostilas\OPE2\OPE2-Divina-Hamburgueria\Telas\Operacoes\FazerPedidoSal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iago\Documents\Impacta\4Sem\Apostilas\OPE2\OPE2-Divina-Hamburgueria\Telas\Operacoes\FazerPedidoSala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2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9794" w14:textId="14BEB183" w:rsidR="00617B47" w:rsidRDefault="00787D33" w:rsidP="00445710">
      <w:pPr>
        <w:pStyle w:val="Heading3"/>
      </w:pPr>
      <w:r>
        <w:t>Busca de pedido no salão</w:t>
      </w:r>
    </w:p>
    <w:p w14:paraId="61A5125F" w14:textId="77777777" w:rsidR="00787D33" w:rsidRDefault="00787D33" w:rsidP="00787D33"/>
    <w:p w14:paraId="72ACB0C0" w14:textId="1D87D44C" w:rsidR="00787D33" w:rsidRPr="00787D33" w:rsidRDefault="00787D33" w:rsidP="00787D33">
      <w:r w:rsidRPr="00787D33">
        <w:rPr>
          <w:noProof/>
        </w:rPr>
        <w:drawing>
          <wp:inline distT="0" distB="0" distL="0" distR="0" wp14:anchorId="06CB2DB0" wp14:editId="18FAE11A">
            <wp:extent cx="2808000" cy="1566000"/>
            <wp:effectExtent l="0" t="0" r="0" b="0"/>
            <wp:docPr id="23" name="Picture 23" descr="C:\Users\thiago\Documents\Impacta\4Sem\Apostilas\OPE2\OPE2-Divina-Hamburgueria\Telas\Operacoes\Manutencao\ManterPedidoSal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iago\Documents\Impacta\4Sem\Apostilas\OPE2\OPE2-Divina-Hamburgueria\Telas\Operacoes\Manutencao\ManterPedidoSala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D93E" w14:textId="68BF9CF9" w:rsidR="00617B47" w:rsidRDefault="007E305E" w:rsidP="00445710">
      <w:pPr>
        <w:pStyle w:val="Heading3"/>
      </w:pPr>
      <w:r>
        <w:t>Fazer pedido delivery</w:t>
      </w:r>
    </w:p>
    <w:p w14:paraId="5256D895" w14:textId="77777777" w:rsidR="007E305E" w:rsidRDefault="007E305E" w:rsidP="007E305E"/>
    <w:p w14:paraId="19F5FC4A" w14:textId="0A0FD586" w:rsidR="007E305E" w:rsidRPr="007E305E" w:rsidRDefault="007E305E" w:rsidP="007E305E">
      <w:r w:rsidRPr="007E305E">
        <w:rPr>
          <w:noProof/>
        </w:rPr>
        <w:drawing>
          <wp:inline distT="0" distB="0" distL="0" distR="0" wp14:anchorId="7C699252" wp14:editId="1CA68A74">
            <wp:extent cx="2293200" cy="2077200"/>
            <wp:effectExtent l="0" t="0" r="0" b="0"/>
            <wp:docPr id="26" name="Picture 26" descr="C:\Users\thiago\Documents\Impacta\4Sem\Apostilas\OPE2\OPE2-Divina-Hamburgueria\Telas\Operacoes\FazerPedido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iago\Documents\Impacta\4Sem\Apostilas\OPE2\OPE2-Divina-Hamburgueria\Telas\Operacoes\FazerPedidoDeliver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2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823F" w14:textId="562A8AAE" w:rsidR="00732DAA" w:rsidRDefault="007E305E" w:rsidP="00445710">
      <w:pPr>
        <w:pStyle w:val="Heading3"/>
      </w:pPr>
      <w:r>
        <w:t>Busca depedido delivery</w:t>
      </w:r>
    </w:p>
    <w:p w14:paraId="11B401E7" w14:textId="315D79C6" w:rsidR="00966BF0" w:rsidRDefault="00732DAA" w:rsidP="00715D0E">
      <w:r>
        <w:t xml:space="preserve"> </w:t>
      </w:r>
    </w:p>
    <w:p w14:paraId="66373E1D" w14:textId="0465A727" w:rsidR="007E305E" w:rsidRDefault="007E305E" w:rsidP="00715D0E">
      <w:r w:rsidRPr="007E305E">
        <w:rPr>
          <w:noProof/>
        </w:rPr>
        <w:lastRenderedPageBreak/>
        <w:drawing>
          <wp:inline distT="0" distB="0" distL="0" distR="0" wp14:anchorId="391B0435" wp14:editId="784E3939">
            <wp:extent cx="2804400" cy="1548000"/>
            <wp:effectExtent l="0" t="0" r="0" b="0"/>
            <wp:docPr id="25" name="Picture 25" descr="C:\Users\thiago\Documents\Impacta\4Sem\Apostilas\OPE2\OPE2-Divina-Hamburgueria\Telas\Operacoes\Manutencao\ManterPedidoDeli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iago\Documents\Impacta\4Sem\Apostilas\OPE2\OPE2-Divina-Hamburgueria\Telas\Operacoes\Manutencao\ManterPedidoDeliver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E921" w14:textId="5433ACAE" w:rsidR="00966BF0" w:rsidRDefault="00966BF0" w:rsidP="00715D0E"/>
    <w:p w14:paraId="79983EF2" w14:textId="3E13E0EE" w:rsidR="00D849AC" w:rsidRDefault="00214458" w:rsidP="00445710">
      <w:pPr>
        <w:pStyle w:val="Heading1"/>
      </w:pPr>
      <w:r>
        <w:t>Projeto, análise e implementação</w:t>
      </w:r>
    </w:p>
    <w:p w14:paraId="2254E7F7" w14:textId="3CDF96F2" w:rsidR="00214458" w:rsidRDefault="00214458" w:rsidP="00466DDE">
      <w:r>
        <w:t xml:space="preserve">Nesta seção deve ser descrito todo o projeto de sistema, análise de </w:t>
      </w:r>
      <w:r w:rsidRPr="00840C8F">
        <w:rPr>
          <w:rStyle w:val="Estrangeiro"/>
          <w:lang w:val="pt-BR"/>
        </w:rPr>
        <w:t>software</w:t>
      </w:r>
      <w:r>
        <w:t xml:space="preserve"> e projeto de </w:t>
      </w:r>
      <w:r w:rsidRPr="00840C8F">
        <w:rPr>
          <w:rStyle w:val="Estrangeiro"/>
          <w:lang w:val="pt-BR"/>
        </w:rPr>
        <w:t>software</w:t>
      </w:r>
      <w:r>
        <w:t xml:space="preserve"> da solução proposta, de forma resumida. Muito do conteúdo desta seção vai estar presente nos artefatos gerados nessas etapas, como a arqu</w:t>
      </w:r>
      <w:bookmarkStart w:id="2" w:name="_GoBack"/>
      <w:bookmarkEnd w:id="2"/>
      <w:r>
        <w:t>itetura do sistema, diagrama de componentes, diagramas de bancos de dados e tecnologias utilizadas.</w:t>
      </w:r>
    </w:p>
    <w:p w14:paraId="0BE6E501" w14:textId="51B88B8E" w:rsidR="00715D0E" w:rsidRPr="00466DDE" w:rsidRDefault="00466DDE" w:rsidP="00715D0E">
      <w:r>
        <w:t xml:space="preserve">Comece dando uma </w:t>
      </w:r>
      <w:bookmarkStart w:id="3" w:name="_Hlk54975112"/>
      <w:r>
        <w:t>descrição geral de como a sua solução foi desenvolvida, onde está hospedada e como funciona.</w:t>
      </w:r>
      <w:bookmarkEnd w:id="3"/>
    </w:p>
    <w:p w14:paraId="4C523B33" w14:textId="55823578" w:rsidR="00A347E9" w:rsidRPr="005A356A" w:rsidRDefault="00214458" w:rsidP="00445710">
      <w:pPr>
        <w:pStyle w:val="Heading2"/>
        <w:rPr>
          <w:rFonts w:eastAsia="Arial"/>
        </w:rPr>
      </w:pPr>
      <w:r>
        <w:t>Arquitetura, módulos e subsistemas</w:t>
      </w:r>
    </w:p>
    <w:p w14:paraId="2139F89A" w14:textId="7D03FC74" w:rsidR="00F53E8E" w:rsidRDefault="00214458" w:rsidP="00F53E8E">
      <w:r>
        <w:t xml:space="preserve">Nesta subseção deve estar descrita toda a composição da solução. Além do diagrama de componentes, deve ser mostrada a divisão de sistemas/subsistemas adotados. </w:t>
      </w:r>
      <w:bookmarkStart w:id="4" w:name="_Hlk54975124"/>
      <w:r w:rsidR="00D41388">
        <w:t xml:space="preserve">Mostre e explique qual é </w:t>
      </w:r>
      <w:r w:rsidR="00D41388" w:rsidRPr="00840C8F">
        <w:rPr>
          <w:rStyle w:val="Estrangeiro"/>
          <w:lang w:val="pt-BR"/>
        </w:rPr>
        <w:t>frontend</w:t>
      </w:r>
      <w:r w:rsidR="00D41388">
        <w:t xml:space="preserve"> e qual é o </w:t>
      </w:r>
      <w:r w:rsidR="00D41388" w:rsidRPr="00840C8F">
        <w:rPr>
          <w:rStyle w:val="Estrangeiro"/>
          <w:lang w:val="pt-BR"/>
        </w:rPr>
        <w:t>backend</w:t>
      </w:r>
      <w:r w:rsidR="00D41388">
        <w:t xml:space="preserve">, como estão separados, onde está o banco de dados e como é que o navegador ou aplicativo desenvolvido conversa com a aplicação. </w:t>
      </w:r>
      <w:r w:rsidR="00466DDE">
        <w:t>Descreva também onde e como a aplicação foi hospedada (</w:t>
      </w:r>
      <w:r w:rsidR="00466DDE" w:rsidRPr="00840C8F">
        <w:rPr>
          <w:rStyle w:val="Estrangeiro"/>
          <w:lang w:val="pt-BR"/>
        </w:rPr>
        <w:t>cloud</w:t>
      </w:r>
      <w:r w:rsidR="00466DDE">
        <w:t xml:space="preserve">, </w:t>
      </w:r>
      <w:r w:rsidR="00466DDE" w:rsidRPr="00840C8F">
        <w:rPr>
          <w:rStyle w:val="Estrangeiro"/>
          <w:lang w:val="pt-BR"/>
        </w:rPr>
        <w:t>container</w:t>
      </w:r>
      <w:r w:rsidR="00466DDE">
        <w:t>, URLs, etc).</w:t>
      </w:r>
    </w:p>
    <w:p w14:paraId="1CF8D6D1" w14:textId="04FAEFEC" w:rsidR="00800208" w:rsidRDefault="00800208" w:rsidP="00F53E8E">
      <w:r>
        <w:t xml:space="preserve">As listagens são locais onde você pode colocar trechos de código-fonte quando necessários, tal como na </w:t>
      </w:r>
      <w:r>
        <w:fldChar w:fldCharType="begin"/>
      </w:r>
      <w:r>
        <w:instrText xml:space="preserve"> REF _Ref69683325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 No entanto, considerando o objetivo e o escopo do relatório técnico, dificilmente você terá que utilizar esse recurso. Caso tiver certeza de que é necessário, utilize-o com moderação.</w:t>
      </w:r>
    </w:p>
    <w:p w14:paraId="4802FDB1" w14:textId="77777777" w:rsidR="00F53E8E" w:rsidRDefault="00F53E8E" w:rsidP="003B0B27">
      <w:pPr>
        <w:pStyle w:val="Caption"/>
      </w:pPr>
      <w:bookmarkStart w:id="5" w:name="_Ref69683325"/>
      <w:r>
        <w:t xml:space="preserve">Listagem </w:t>
      </w:r>
      <w:r w:rsidR="00BB3039">
        <w:rPr>
          <w:noProof/>
        </w:rPr>
        <w:fldChar w:fldCharType="begin"/>
      </w:r>
      <w:r w:rsidR="00BB3039">
        <w:rPr>
          <w:noProof/>
        </w:rPr>
        <w:instrText xml:space="preserve"> SEQ Listagem \* ARABIC </w:instrText>
      </w:r>
      <w:r w:rsidR="00BB3039">
        <w:rPr>
          <w:noProof/>
        </w:rPr>
        <w:fldChar w:fldCharType="separate"/>
      </w:r>
      <w:r>
        <w:rPr>
          <w:noProof/>
        </w:rPr>
        <w:t>1</w:t>
      </w:r>
      <w:r w:rsidR="00BB3039">
        <w:rPr>
          <w:noProof/>
        </w:rPr>
        <w:fldChar w:fldCharType="end"/>
      </w:r>
      <w:bookmarkEnd w:id="5"/>
      <w:r>
        <w:t xml:space="preserve"> </w:t>
      </w:r>
      <w:r w:rsidRPr="00004837">
        <w:t>–</w:t>
      </w:r>
      <w:r>
        <w:t xml:space="preserve"> Exemplo de listagem de código.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61"/>
      </w:tblGrid>
      <w:tr w:rsidR="00F53E8E" w14:paraId="673A8AA0" w14:textId="77777777" w:rsidTr="00105F41">
        <w:tc>
          <w:tcPr>
            <w:tcW w:w="9061" w:type="dxa"/>
          </w:tcPr>
          <w:p w14:paraId="35CB4FA9" w14:textId="77777777" w:rsidR="00F53E8E" w:rsidRPr="00840C8F" w:rsidRDefault="00F53E8E" w:rsidP="00687D1F">
            <w:pPr>
              <w:pStyle w:val="Listagem"/>
              <w:rPr>
                <w:lang w:val="pt-BR"/>
              </w:rPr>
            </w:pPr>
            <w:r w:rsidRPr="00840C8F">
              <w:rPr>
                <w:lang w:val="pt-BR"/>
              </w:rPr>
              <w:t>nome = input("Digite o seu nome: ")</w:t>
            </w:r>
          </w:p>
          <w:p w14:paraId="53BBD07F" w14:textId="77777777" w:rsidR="00F53E8E" w:rsidRPr="00840C8F" w:rsidRDefault="00F53E8E" w:rsidP="00687D1F">
            <w:pPr>
              <w:pStyle w:val="Listagem"/>
              <w:rPr>
                <w:lang w:val="pt-BR"/>
              </w:rPr>
            </w:pPr>
            <w:r w:rsidRPr="00840C8F">
              <w:rPr>
                <w:lang w:val="pt-BR"/>
              </w:rPr>
              <w:t>print(f"Olá, {nome}, boa tarde!")</w:t>
            </w:r>
          </w:p>
        </w:tc>
      </w:tr>
    </w:tbl>
    <w:p w14:paraId="2A5D212E" w14:textId="4BE50AF2" w:rsidR="00466DDE" w:rsidRDefault="00F53E8E" w:rsidP="00AC2D20">
      <w:pPr>
        <w:pStyle w:val="Legendainferior"/>
      </w:pPr>
      <w:r>
        <w:t>Fonte: Os autores.</w:t>
      </w:r>
    </w:p>
    <w:p w14:paraId="3DE79C41" w14:textId="345D2E65" w:rsidR="00732DAA" w:rsidRDefault="00732DAA" w:rsidP="00445710">
      <w:pPr>
        <w:pStyle w:val="Heading3"/>
      </w:pPr>
      <w:r>
        <w:t>Módulo X</w:t>
      </w:r>
    </w:p>
    <w:p w14:paraId="3E156C6C" w14:textId="5E94C2B7" w:rsidR="00732DAA" w:rsidRDefault="00732DAA" w:rsidP="00466DDE">
      <w:r>
        <w:t>Descrição do módulo X.</w:t>
      </w:r>
    </w:p>
    <w:p w14:paraId="1E379EEA" w14:textId="0CC67402" w:rsidR="00732DAA" w:rsidRDefault="00732DAA" w:rsidP="00445710">
      <w:pPr>
        <w:pStyle w:val="Heading3"/>
      </w:pPr>
      <w:r>
        <w:t>Módulo Y</w:t>
      </w:r>
    </w:p>
    <w:p w14:paraId="09C879B6" w14:textId="0BFED155" w:rsidR="00732DAA" w:rsidRDefault="00732DAA" w:rsidP="00466DDE">
      <w:r>
        <w:t>Descrição do módulo Y.</w:t>
      </w:r>
    </w:p>
    <w:p w14:paraId="45CCD50B" w14:textId="54C460E7" w:rsidR="00732DAA" w:rsidRDefault="00732DAA" w:rsidP="00445710">
      <w:pPr>
        <w:pStyle w:val="Heading3"/>
      </w:pPr>
      <w:r>
        <w:t>Subsistema Z</w:t>
      </w:r>
    </w:p>
    <w:p w14:paraId="49E72F81" w14:textId="50C8F37D" w:rsidR="00715D0E" w:rsidRDefault="00732DAA" w:rsidP="00715D0E">
      <w:r>
        <w:t>Descrição do subsistema Z.</w:t>
      </w:r>
    </w:p>
    <w:bookmarkEnd w:id="4"/>
    <w:p w14:paraId="31E355FE" w14:textId="2A48CD70" w:rsidR="00214458" w:rsidRDefault="00214458" w:rsidP="00445710">
      <w:pPr>
        <w:pStyle w:val="Heading2"/>
      </w:pPr>
      <w:r>
        <w:lastRenderedPageBreak/>
        <w:t>Projeto de banco de dados</w:t>
      </w:r>
    </w:p>
    <w:p w14:paraId="4FC22876" w14:textId="11AEE451" w:rsidR="00214458" w:rsidRPr="00214458" w:rsidRDefault="00214458" w:rsidP="00214458">
      <w:r>
        <w:t>Aqui deve constar o modelo físico do banco de dados e a descrição deste modelo. Descreva qual é a razão de ser de cada tabela e dos seus campos</w:t>
      </w:r>
      <w:r w:rsidR="005F5276">
        <w:t>.</w:t>
      </w:r>
    </w:p>
    <w:p w14:paraId="51CEBB8D" w14:textId="29F2FFD2" w:rsidR="00466DDE" w:rsidRPr="005A356A" w:rsidRDefault="00466DDE" w:rsidP="00445710">
      <w:pPr>
        <w:pStyle w:val="Heading2"/>
        <w:rPr>
          <w:rFonts w:eastAsia="Arial"/>
        </w:rPr>
      </w:pPr>
      <w:r>
        <w:t xml:space="preserve">Estrutura do </w:t>
      </w:r>
      <w:r w:rsidR="006D4D87">
        <w:t>sistema</w:t>
      </w:r>
    </w:p>
    <w:p w14:paraId="1AA24F8D" w14:textId="674B3177" w:rsidR="008033CA" w:rsidRDefault="00466DDE" w:rsidP="008033CA">
      <w:bookmarkStart w:id="6" w:name="_Hlk54975141"/>
      <w:r>
        <w:t>Descreva como você estruturou o seu banco de dados. É uma boa ideia também explicar quais são as tabelas, campos e relacionamentos. Coloque um diagrama de banco de dados.</w:t>
      </w:r>
      <w:bookmarkEnd w:id="6"/>
      <w:r w:rsidR="006D4D87">
        <w:t xml:space="preserve"> </w:t>
      </w:r>
      <w:bookmarkStart w:id="7" w:name="_Hlk54975391"/>
      <w:r w:rsidR="006D4D87">
        <w:t xml:space="preserve">Descreva quais são as camadas do sistema e como ele é arquitetado internamente (MVC, microsserviços, monolítico, integrações, </w:t>
      </w:r>
      <w:r w:rsidR="00F53E8E">
        <w:t>entre outros</w:t>
      </w:r>
      <w:r w:rsidR="006D4D87">
        <w:t>).</w:t>
      </w:r>
      <w:bookmarkEnd w:id="7"/>
      <w:r w:rsidR="006D4D87">
        <w:t xml:space="preserve"> Lembre-se que utilizar imagens enriquece bastante</w:t>
      </w:r>
      <w:r w:rsidR="00E40E91">
        <w:t xml:space="preserve"> o conteúdo do trabalho</w:t>
      </w:r>
      <w:r w:rsidR="006D4D87">
        <w:t>.</w:t>
      </w:r>
    </w:p>
    <w:p w14:paraId="668E49B3" w14:textId="75914B92" w:rsidR="00466DDE" w:rsidRPr="005A356A" w:rsidRDefault="006D4D87" w:rsidP="00445710">
      <w:pPr>
        <w:pStyle w:val="Heading2"/>
        <w:rPr>
          <w:rFonts w:eastAsia="Arial"/>
        </w:rPr>
      </w:pPr>
      <w:r>
        <w:t>Tecnologias utilizadas</w:t>
      </w:r>
    </w:p>
    <w:p w14:paraId="4B7AAE50" w14:textId="3985999D" w:rsidR="00346950" w:rsidRDefault="00466DDE" w:rsidP="00466DDE">
      <w:bookmarkStart w:id="8" w:name="_Hlk54975415"/>
      <w:bookmarkStart w:id="9" w:name="_Hlk54975155"/>
      <w:r>
        <w:t>Descreva quais são as linguagens de programação vocês usaram</w:t>
      </w:r>
      <w:bookmarkEnd w:id="8"/>
      <w:r>
        <w:t xml:space="preserve">, como e onde. Descreva também quais são os </w:t>
      </w:r>
      <w:r w:rsidRPr="00840C8F">
        <w:rPr>
          <w:rStyle w:val="Estrangeiro"/>
          <w:lang w:val="pt-BR"/>
        </w:rPr>
        <w:t>frameworks</w:t>
      </w:r>
      <w:r>
        <w:t xml:space="preserve"> que vocês estão utilizando, como vocês utilizam e o porquê.</w:t>
      </w:r>
      <w:bookmarkStart w:id="10" w:name="_Hlk54975167"/>
      <w:bookmarkEnd w:id="9"/>
      <w:r w:rsidR="00E40E91">
        <w:t xml:space="preserve"> </w:t>
      </w:r>
      <w:r w:rsidR="006D4D87" w:rsidRPr="00381BB8">
        <w:t xml:space="preserve">Descreva quais foram as ferramentas que vocês utilizaram para desenvolver o sistema, mas que não fazem parte dele (ex: </w:t>
      </w:r>
      <w:r w:rsidR="005D352E">
        <w:t>G</w:t>
      </w:r>
      <w:r w:rsidR="006D4D87" w:rsidRPr="00381BB8">
        <w:t xml:space="preserve">it, </w:t>
      </w:r>
      <w:r w:rsidR="005D352E">
        <w:t>F</w:t>
      </w:r>
      <w:r w:rsidR="006D4D87" w:rsidRPr="00381BB8">
        <w:t xml:space="preserve">igma, </w:t>
      </w:r>
      <w:r w:rsidR="005D352E">
        <w:t>V</w:t>
      </w:r>
      <w:r w:rsidR="006D4D87" w:rsidRPr="00381BB8">
        <w:t xml:space="preserve">isual </w:t>
      </w:r>
      <w:r w:rsidR="005D352E">
        <w:t>S</w:t>
      </w:r>
      <w:r w:rsidR="006D4D87" w:rsidRPr="00381BB8">
        <w:t xml:space="preserve">tudio, </w:t>
      </w:r>
      <w:r w:rsidR="005D352E">
        <w:t>T</w:t>
      </w:r>
      <w:r w:rsidR="006D4D87" w:rsidRPr="00381BB8">
        <w:t>rello, etc).</w:t>
      </w:r>
      <w:r w:rsidR="00E40E91">
        <w:t xml:space="preserve"> Imagens são bem-vindas.</w:t>
      </w:r>
    </w:p>
    <w:p w14:paraId="37666A2F" w14:textId="51773431" w:rsidR="003567D4" w:rsidRDefault="00346950">
      <w:r>
        <w:t>É importante que você coloque aqui</w:t>
      </w:r>
      <w:r w:rsidR="006D4D87" w:rsidRPr="00381BB8">
        <w:t xml:space="preserve"> quais são as URLs do </w:t>
      </w:r>
      <w:r w:rsidR="005D352E">
        <w:t>G</w:t>
      </w:r>
      <w:r w:rsidR="006D4D87" w:rsidRPr="00381BB8">
        <w:t>it</w:t>
      </w:r>
      <w:r w:rsidR="005D352E">
        <w:t>H</w:t>
      </w:r>
      <w:r w:rsidR="006D4D87" w:rsidRPr="00381BB8">
        <w:t>ub que você está utilizando.</w:t>
      </w:r>
      <w:bookmarkEnd w:id="10"/>
      <w:r>
        <w:t xml:space="preserve"> </w:t>
      </w:r>
      <w:r w:rsidRPr="00346950">
        <w:rPr>
          <w:rStyle w:val="Destaque"/>
        </w:rPr>
        <w:t>Não se esqueça disso!</w:t>
      </w:r>
      <w:r w:rsidR="00AC57D2" w:rsidRPr="00AC57D2">
        <w:t xml:space="preserve"> Segue um exemplo no parágrafo a seguir</w:t>
      </w:r>
      <w:r w:rsidR="00AC57D2">
        <w:t>:</w:t>
      </w:r>
    </w:p>
    <w:p w14:paraId="5DC5F1D0" w14:textId="651A0D65" w:rsidR="003567D4" w:rsidRDefault="003567D4">
      <w:r>
        <w:t xml:space="preserve">A URL do projeto no GitHub é </w:t>
      </w:r>
      <w:hyperlink r:id="rId34" w:history="1">
        <w:r w:rsidRPr="00840C8F">
          <w:rPr>
            <w:rStyle w:val="Hyperlink"/>
            <w:rFonts w:ascii="Courier New" w:hAnsi="Courier New"/>
            <w:sz w:val="20"/>
            <w:lang w:val="pt-BR"/>
          </w:rPr>
          <w:t>https://github.com/python/cpython</w:t>
        </w:r>
      </w:hyperlink>
      <w:r>
        <w:t>.</w:t>
      </w:r>
    </w:p>
    <w:p w14:paraId="24B378C6" w14:textId="72C3D4C1" w:rsidR="00A347E9" w:rsidRDefault="006D4D87">
      <w:r>
        <w:t>Se preferir,</w:t>
      </w:r>
      <w:r w:rsidR="00D63431">
        <w:t xml:space="preserve"> </w:t>
      </w:r>
      <w:r>
        <w:t>liste</w:t>
      </w:r>
      <w:r w:rsidR="00D63431">
        <w:t xml:space="preserve"> todas as tecnologias utilizadas</w:t>
      </w:r>
      <w:r>
        <w:t xml:space="preserve">, tal como demonstrado na </w:t>
      </w:r>
      <w:r w:rsidR="00492ECC">
        <w:fldChar w:fldCharType="begin"/>
      </w:r>
      <w:r w:rsidR="00492ECC">
        <w:instrText xml:space="preserve"> REF _Ref69686458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3</w:t>
      </w:r>
      <w:r w:rsidR="00492ECC">
        <w:fldChar w:fldCharType="end"/>
      </w:r>
      <w:r w:rsidR="00D63431">
        <w:t xml:space="preserve">, </w:t>
      </w:r>
      <w:r>
        <w:t>evidenciando</w:t>
      </w:r>
      <w:r w:rsidR="00D63431">
        <w:t xml:space="preserve"> o propósito de cada uma dentro da solução e uma justificativa simples do motivo de sua utilização.</w:t>
      </w:r>
    </w:p>
    <w:p w14:paraId="1EBA10C0" w14:textId="7B2F824A" w:rsidR="00492ECC" w:rsidRDefault="00492ECC" w:rsidP="003B0B27">
      <w:pPr>
        <w:pStyle w:val="Caption"/>
      </w:pPr>
      <w:bookmarkStart w:id="11" w:name="_heading=h.tyjcwt" w:colFirst="0" w:colLast="0"/>
      <w:bookmarkStart w:id="12" w:name="_Ref69686458"/>
      <w:bookmarkEnd w:id="11"/>
      <w:r>
        <w:t xml:space="preserve">Quadro </w:t>
      </w:r>
      <w:r w:rsidR="00BB3039">
        <w:rPr>
          <w:noProof/>
        </w:rPr>
        <w:fldChar w:fldCharType="begin"/>
      </w:r>
      <w:r w:rsidR="00BB3039">
        <w:rPr>
          <w:noProof/>
        </w:rPr>
        <w:instrText xml:space="preserve"> SEQ Quadro \* ARABIC </w:instrText>
      </w:r>
      <w:r w:rsidR="00BB3039">
        <w:rPr>
          <w:noProof/>
        </w:rPr>
        <w:fldChar w:fldCharType="separate"/>
      </w:r>
      <w:r>
        <w:rPr>
          <w:noProof/>
        </w:rPr>
        <w:t>3</w:t>
      </w:r>
      <w:r w:rsidR="00BB3039">
        <w:rPr>
          <w:noProof/>
        </w:rPr>
        <w:fldChar w:fldCharType="end"/>
      </w:r>
      <w:bookmarkEnd w:id="12"/>
      <w:r>
        <w:t xml:space="preserve"> – Tecnologias utilizadas.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3D4F54" w14:paraId="047768E4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E9AC1" w14:textId="77777777" w:rsidR="003D4F54" w:rsidRDefault="003D4F54" w:rsidP="004F4452">
            <w:pPr>
              <w:pStyle w:val="Ttulodatabelajustificado"/>
            </w:pPr>
            <w:r>
              <w:t>Tecnologia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37EE2" w14:textId="77777777" w:rsidR="003D4F54" w:rsidRDefault="003D4F54" w:rsidP="004F4452">
            <w:pPr>
              <w:pStyle w:val="Ttulodatabelajustificado"/>
            </w:pPr>
            <w:r>
              <w:t>Justificativa</w:t>
            </w:r>
          </w:p>
        </w:tc>
      </w:tr>
      <w:tr w:rsidR="003D4F54" w14:paraId="61A1B0C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9C8F" w14:textId="77777777" w:rsidR="003D4F54" w:rsidRDefault="003D4F54" w:rsidP="004F4452">
            <w:pPr>
              <w:pStyle w:val="Interiordatabelajustificado"/>
            </w:pPr>
            <w:r>
              <w:t>Git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9691" w14:textId="77777777" w:rsidR="00346950" w:rsidRDefault="00346950" w:rsidP="004F4452">
            <w:pPr>
              <w:pStyle w:val="Interiordatabelajustificado"/>
            </w:pPr>
            <w:r>
              <w:t>Sistema de versionamento de código distribuído entre todos os desenvolvedores.</w:t>
            </w:r>
          </w:p>
          <w:p w14:paraId="41C5F054" w14:textId="46FEE4A9" w:rsidR="003D4F54" w:rsidRDefault="00346950" w:rsidP="004F4452">
            <w:pPr>
              <w:pStyle w:val="Interiordatabelajustificado"/>
            </w:pPr>
            <w:r>
              <w:t>Necessário também devido as ferramentas de hospedagem escolhidas.</w:t>
            </w:r>
          </w:p>
        </w:tc>
      </w:tr>
      <w:tr w:rsidR="00346950" w14:paraId="6E59167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BFC17" w14:textId="3C4C5D80" w:rsidR="00346950" w:rsidRDefault="00346950" w:rsidP="004F4452">
            <w:pPr>
              <w:pStyle w:val="Interiordatabelajustificado"/>
            </w:pPr>
            <w:r>
              <w:t>GitHub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AAA3" w14:textId="546C9686" w:rsidR="00346950" w:rsidRDefault="00346950" w:rsidP="004F4452">
            <w:pPr>
              <w:pStyle w:val="Interiordatabelajustificado"/>
            </w:pPr>
            <w:r w:rsidRPr="00840C8F">
              <w:rPr>
                <w:rStyle w:val="Estrangeiro"/>
                <w:lang w:val="pt-BR"/>
              </w:rPr>
              <w:t>Site</w:t>
            </w:r>
            <w:r>
              <w:t xml:space="preserve"> onde o código-fonte é hospedado e versionado.</w:t>
            </w:r>
          </w:p>
        </w:tc>
      </w:tr>
      <w:tr w:rsidR="003D4F54" w14:paraId="494513CD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1869" w14:textId="019C289A" w:rsidR="003D4F54" w:rsidRDefault="003D4F54" w:rsidP="004F4452">
            <w:pPr>
              <w:pStyle w:val="Interiordatabelajustificado"/>
            </w:pPr>
            <w:r>
              <w:t>Python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11C9" w14:textId="7D9AAD56" w:rsidR="003D4F54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 w:rsidRPr="00840C8F">
              <w:rPr>
                <w:rStyle w:val="Estrangeiro"/>
                <w:lang w:val="pt-BR"/>
              </w:rPr>
              <w:t>backend</w:t>
            </w:r>
            <w:r>
              <w:t xml:space="preserve"> do projeto</w:t>
            </w:r>
            <w:r w:rsidR="003D4F54">
              <w:t>.</w:t>
            </w:r>
          </w:p>
        </w:tc>
      </w:tr>
      <w:tr w:rsidR="003D4F54" w14:paraId="5018FB61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579C2" w14:textId="20A9DECF" w:rsidR="003D4F54" w:rsidRDefault="003D4F54" w:rsidP="004F4452">
            <w:pPr>
              <w:pStyle w:val="Interiordatabelajustificado"/>
            </w:pPr>
            <w:r>
              <w:t>MariaDB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5808" w14:textId="101EF4B0" w:rsidR="003D4F54" w:rsidRPr="005A356A" w:rsidRDefault="00346950" w:rsidP="004F4452">
            <w:pPr>
              <w:pStyle w:val="Interiordatabelajustificado"/>
            </w:pPr>
            <w:r>
              <w:t>Sistema gerenciador de banco de dados</w:t>
            </w:r>
            <w:r w:rsidR="003D4F54" w:rsidRPr="005A356A">
              <w:t xml:space="preserve"> </w:t>
            </w:r>
            <w:r>
              <w:t>r</w:t>
            </w:r>
            <w:r w:rsidR="003D4F54" w:rsidRPr="005A356A">
              <w:t xml:space="preserve">elacional </w:t>
            </w:r>
            <w:r>
              <w:t>utilizado para persistirem-se os dados cadastrais do projeto</w:t>
            </w:r>
            <w:r w:rsidR="003D4F54" w:rsidRPr="005A356A">
              <w:t>.</w:t>
            </w:r>
          </w:p>
        </w:tc>
      </w:tr>
      <w:tr w:rsidR="00346950" w14:paraId="0E536DB0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43E73" w14:textId="46289AE1" w:rsidR="00346950" w:rsidRDefault="00346950" w:rsidP="004F4452">
            <w:pPr>
              <w:pStyle w:val="Interiordatabelajustificado"/>
            </w:pPr>
            <w:r>
              <w:t>Flask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C9BD8" w14:textId="1BE6EBA1" w:rsidR="00346950" w:rsidRDefault="00346950" w:rsidP="004F4452">
            <w:pPr>
              <w:pStyle w:val="Interiordatabelajustificado"/>
            </w:pPr>
            <w:r>
              <w:t xml:space="preserve">Biblioteca em Python utilizada para servir-se as funcionalidades do </w:t>
            </w:r>
            <w:r w:rsidRPr="00840C8F">
              <w:rPr>
                <w:rStyle w:val="Estrangeiro"/>
                <w:lang w:val="pt-BR"/>
              </w:rPr>
              <w:t>backend</w:t>
            </w:r>
            <w:r>
              <w:t xml:space="preserve"> por meio do protocolo HTTP.</w:t>
            </w:r>
          </w:p>
        </w:tc>
      </w:tr>
      <w:tr w:rsidR="00346950" w14:paraId="068F1EF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40BC" w14:textId="69813362" w:rsidR="00346950" w:rsidRDefault="00346950" w:rsidP="004F4452">
            <w:pPr>
              <w:pStyle w:val="Interiordatabelajustificado"/>
            </w:pPr>
            <w:r>
              <w:t>Jinja 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3342" w14:textId="1ADFD8CB" w:rsidR="00346950" w:rsidRDefault="00346950" w:rsidP="004F4452">
            <w:pPr>
              <w:pStyle w:val="Interiordatabelajustificado"/>
            </w:pPr>
            <w:r>
              <w:t xml:space="preserve">Biblioteca do Python utilizada para, em conjunto com o Flask, montar-se no </w:t>
            </w:r>
            <w:r w:rsidRPr="00840C8F">
              <w:rPr>
                <w:rStyle w:val="Estrangeiro"/>
                <w:lang w:val="pt-BR"/>
              </w:rPr>
              <w:t>backend</w:t>
            </w:r>
            <w:r>
              <w:t xml:space="preserve"> as páginas HTML que serão servidas ao navegador cliente.</w:t>
            </w:r>
          </w:p>
        </w:tc>
      </w:tr>
      <w:tr w:rsidR="00346950" w14:paraId="43E992D4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A1ECA" w14:textId="71512DE2" w:rsidR="00346950" w:rsidRDefault="00346950" w:rsidP="004F4452">
            <w:pPr>
              <w:pStyle w:val="Interiordatabelajustificado"/>
            </w:pPr>
            <w:r>
              <w:t>HTML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BDCFC" w14:textId="376C8CB5" w:rsidR="00346950" w:rsidRDefault="00346950" w:rsidP="004F4452">
            <w:pPr>
              <w:pStyle w:val="Interiordatabelajustificado"/>
            </w:pPr>
            <w:r>
              <w:t>Padrão no qual as páginas servidas ao navegador cliente estão codificadas.</w:t>
            </w:r>
          </w:p>
        </w:tc>
      </w:tr>
      <w:tr w:rsidR="00346950" w14:paraId="21C9E64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D315" w14:textId="1E658916" w:rsidR="00346950" w:rsidRDefault="00346950" w:rsidP="004F4452">
            <w:pPr>
              <w:pStyle w:val="Interiordatabelajustificado"/>
            </w:pPr>
            <w:r>
              <w:t>CSS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67B03" w14:textId="69862DD7" w:rsidR="00346950" w:rsidRDefault="00346950" w:rsidP="004F4452">
            <w:pPr>
              <w:pStyle w:val="Interiordatabelajustificado"/>
            </w:pPr>
            <w:r>
              <w:t>Padrão utilizado pelo navegador para estilizar e formatar as páginas clientes adequadamente.</w:t>
            </w:r>
          </w:p>
        </w:tc>
      </w:tr>
      <w:tr w:rsidR="00346950" w14:paraId="054DF8E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5222" w14:textId="42E18A7E" w:rsidR="00346950" w:rsidRDefault="00346950" w:rsidP="004F4452">
            <w:pPr>
              <w:pStyle w:val="Interiordatabelajustificado"/>
            </w:pPr>
            <w:r>
              <w:t>Java</w:t>
            </w:r>
            <w:r w:rsidR="00F50ACC">
              <w:t>S</w:t>
            </w:r>
            <w:r>
              <w:t>cript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08292" w14:textId="4C2893F1" w:rsidR="00346950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 w:rsidRPr="00840C8F">
              <w:rPr>
                <w:rStyle w:val="Estrangeiro"/>
                <w:lang w:val="pt-BR"/>
              </w:rPr>
              <w:t>frontend</w:t>
            </w:r>
            <w:r>
              <w:t xml:space="preserve"> do projeto.</w:t>
            </w:r>
          </w:p>
        </w:tc>
      </w:tr>
      <w:tr w:rsidR="00346950" w14:paraId="549295B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055DE" w14:textId="0FDCA95D" w:rsidR="00346950" w:rsidRDefault="00346950" w:rsidP="004F4452">
            <w:pPr>
              <w:pStyle w:val="Interiordatabelajustificado"/>
            </w:pPr>
            <w:r>
              <w:lastRenderedPageBreak/>
              <w:t>Bootstrap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B0EC6" w14:textId="17C659B1" w:rsidR="00346950" w:rsidRDefault="00346950" w:rsidP="004F4452">
            <w:pPr>
              <w:pStyle w:val="Interiordatabelajustificado"/>
            </w:pPr>
            <w:r>
              <w:t xml:space="preserve">Biblioteca utilizada para simplificar e padronizar a estilização do </w:t>
            </w:r>
            <w:r w:rsidRPr="00840C8F">
              <w:rPr>
                <w:rStyle w:val="Estrangeiro"/>
                <w:lang w:val="pt-BR"/>
              </w:rPr>
              <w:t>frontend</w:t>
            </w:r>
            <w:r>
              <w:t>.</w:t>
            </w:r>
          </w:p>
        </w:tc>
      </w:tr>
      <w:tr w:rsidR="00346950" w14:paraId="7779BD19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AC07E" w14:textId="15CBDF39" w:rsidR="00346950" w:rsidRDefault="00346950" w:rsidP="004F4452">
            <w:pPr>
              <w:pStyle w:val="Interiordatabelajustificado"/>
            </w:pPr>
            <w:r>
              <w:t>jQuery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81C3" w14:textId="0D6049D7" w:rsidR="00346950" w:rsidRDefault="00346950" w:rsidP="004F4452">
            <w:pPr>
              <w:pStyle w:val="Interiordatabelajustificado"/>
            </w:pPr>
            <w:r>
              <w:t>Biblioteca em Javascript utilizada para simplificar e agilizar o</w:t>
            </w:r>
            <w:r w:rsidR="006F1E1F">
              <w:t xml:space="preserve"> </w:t>
            </w:r>
            <w:r>
              <w:t>desenvolviment</w:t>
            </w:r>
            <w:r w:rsidR="00F73F34">
              <w:t>o</w:t>
            </w:r>
            <w:r>
              <w:t xml:space="preserve"> de diversas funcionalidades do </w:t>
            </w:r>
            <w:r w:rsidRPr="00840C8F">
              <w:rPr>
                <w:rStyle w:val="Estrangeiro"/>
                <w:lang w:val="pt-BR"/>
              </w:rPr>
              <w:t>frontend</w:t>
            </w:r>
            <w:r>
              <w:t>.</w:t>
            </w:r>
          </w:p>
        </w:tc>
      </w:tr>
      <w:tr w:rsidR="00F73F34" w14:paraId="3159723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FCFB9" w14:textId="37D1F951" w:rsidR="00F73F34" w:rsidRDefault="00F73F34" w:rsidP="004F4452">
            <w:pPr>
              <w:pStyle w:val="Interiordatabelajustificado"/>
            </w:pPr>
            <w:r>
              <w:t>Heroku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D509" w14:textId="30C787ED" w:rsidR="00F73F34" w:rsidRDefault="00F73F34" w:rsidP="004F4452">
            <w:pPr>
              <w:pStyle w:val="Interiordatabelajustificado"/>
            </w:pPr>
            <w:r>
              <w:t xml:space="preserve">Utilizado para hospedar o </w:t>
            </w:r>
            <w:r w:rsidRPr="00840C8F">
              <w:rPr>
                <w:rStyle w:val="Estrangeiro"/>
                <w:lang w:val="pt-BR"/>
              </w:rPr>
              <w:t>backend</w:t>
            </w:r>
            <w:r>
              <w:t xml:space="preserve"> e o banco de dados.</w:t>
            </w:r>
          </w:p>
        </w:tc>
      </w:tr>
    </w:tbl>
    <w:p w14:paraId="5BAEBC76" w14:textId="7EE26B76" w:rsidR="00B357BF" w:rsidRDefault="00B357BF" w:rsidP="00AC2D20">
      <w:pPr>
        <w:pStyle w:val="Legendainferior"/>
      </w:pPr>
      <w:r>
        <w:t>Fonte: Os autores.</w:t>
      </w:r>
    </w:p>
    <w:p w14:paraId="4F4177F7" w14:textId="7FA95885" w:rsidR="007E1EB1" w:rsidRDefault="007E1EB1" w:rsidP="007E1EB1">
      <w:r>
        <w:t xml:space="preserve">O </w:t>
      </w:r>
      <w:r>
        <w:fldChar w:fldCharType="begin"/>
      </w:r>
      <w:r>
        <w:instrText xml:space="preserve"> REF _Ref70201046 \h </w:instrText>
      </w:r>
      <w:r>
        <w:fldChar w:fldCharType="separate"/>
      </w:r>
      <w:r>
        <w:t xml:space="preserve">Quadro </w:t>
      </w:r>
      <w:r>
        <w:rPr>
          <w:noProof/>
        </w:rPr>
        <w:t>4</w:t>
      </w:r>
      <w:r>
        <w:fldChar w:fldCharType="end"/>
      </w:r>
      <w:r>
        <w:t xml:space="preserve"> que se segue é mais um outro exemplo de um quadro informativo</w:t>
      </w:r>
      <w:r w:rsidR="00321195">
        <w:t xml:space="preserve"> que você pode adicionar ao seu texto.</w:t>
      </w:r>
    </w:p>
    <w:p w14:paraId="6822DE2B" w14:textId="7A890B59" w:rsidR="007E1EB1" w:rsidRDefault="007E1EB1" w:rsidP="007E1EB1">
      <w:pPr>
        <w:pStyle w:val="Caption"/>
      </w:pPr>
      <w:bookmarkStart w:id="13" w:name="_Ref70201046"/>
      <w:r>
        <w:t xml:space="preserve">Quadro </w:t>
      </w:r>
      <w:r w:rsidR="00BB3039">
        <w:rPr>
          <w:noProof/>
        </w:rPr>
        <w:fldChar w:fldCharType="begin"/>
      </w:r>
      <w:r w:rsidR="00BB3039">
        <w:rPr>
          <w:noProof/>
        </w:rPr>
        <w:instrText xml:space="preserve"> SEQ Quadro \* ARABIC </w:instrText>
      </w:r>
      <w:r w:rsidR="00BB3039">
        <w:rPr>
          <w:noProof/>
        </w:rPr>
        <w:fldChar w:fldCharType="separate"/>
      </w:r>
      <w:r>
        <w:rPr>
          <w:noProof/>
        </w:rPr>
        <w:t>4</w:t>
      </w:r>
      <w:r w:rsidR="00BB3039">
        <w:rPr>
          <w:noProof/>
        </w:rPr>
        <w:fldChar w:fldCharType="end"/>
      </w:r>
      <w:bookmarkEnd w:id="13"/>
      <w:r w:rsidRPr="00004837">
        <w:t xml:space="preserve"> – Exemplo de </w:t>
      </w:r>
      <w:r>
        <w:t>quadro com diferentes alinhamentos de células.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7E1EB1" w14:paraId="530F414A" w14:textId="77777777" w:rsidTr="00BC723C">
        <w:trPr>
          <w:cantSplit/>
          <w:tblHeader/>
          <w:jc w:val="center"/>
        </w:trPr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0EFC" w14:textId="77777777" w:rsidR="007E1EB1" w:rsidRPr="001F0332" w:rsidRDefault="007E1EB1" w:rsidP="009D5ABC">
            <w:pPr>
              <w:pStyle w:val="Ttulodatabelaesquerda"/>
            </w:pPr>
            <w:r>
              <w:t>À esquerda</w:t>
            </w:r>
          </w:p>
        </w:tc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9A95" w14:textId="77777777" w:rsidR="007E1EB1" w:rsidRPr="001F0332" w:rsidRDefault="007E1EB1" w:rsidP="009D5ABC">
            <w:pPr>
              <w:pStyle w:val="Ttulodatabelacentralizado"/>
            </w:pPr>
            <w:r>
              <w:t>Centralizado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A383971" w14:textId="77777777" w:rsidR="007E1EB1" w:rsidRPr="001F0332" w:rsidRDefault="007E1EB1" w:rsidP="009D5ABC">
            <w:pPr>
              <w:pStyle w:val="Ttulodatabeladireita"/>
            </w:pPr>
            <w:r>
              <w:t>À direita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0A0092E0" w14:textId="77777777" w:rsidR="007E1EB1" w:rsidRPr="001F0332" w:rsidRDefault="007E1EB1" w:rsidP="009D5ABC">
            <w:pPr>
              <w:pStyle w:val="Ttulodatabelajustificado"/>
            </w:pPr>
            <w:r>
              <w:t>Justificado</w:t>
            </w:r>
          </w:p>
        </w:tc>
      </w:tr>
      <w:tr w:rsidR="007E1EB1" w14:paraId="42519EA1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8A47" w14:textId="77777777" w:rsidR="007E1EB1" w:rsidRPr="001F0332" w:rsidRDefault="007E1EB1" w:rsidP="009D5ABC">
            <w:pPr>
              <w:pStyle w:val="Interiordatabelaesquerda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D89D3" w14:textId="77777777" w:rsidR="007E1EB1" w:rsidRPr="001F0332" w:rsidRDefault="007E1EB1" w:rsidP="009D5ABC">
            <w:pPr>
              <w:pStyle w:val="Interiordatabelacentralizado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CD6128" w14:textId="77777777" w:rsidR="007E1EB1" w:rsidRPr="00CF4BAD" w:rsidRDefault="007E1EB1" w:rsidP="009D5ABC">
            <w:pPr>
              <w:pStyle w:val="Interiordatabeladireita"/>
            </w:pPr>
            <w:r w:rsidRPr="00CF4BAD"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151EF7" w14:textId="77777777" w:rsidR="007E1EB1" w:rsidRPr="001F0332" w:rsidRDefault="007E1EB1" w:rsidP="009D5ABC">
            <w:pPr>
              <w:pStyle w:val="Interiordatabelajustificado"/>
            </w:pPr>
            <w:r>
              <w:t>Pikachu, eu escolho você.</w:t>
            </w:r>
          </w:p>
        </w:tc>
      </w:tr>
      <w:tr w:rsidR="007E1EB1" w14:paraId="56C64A38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6978" w14:textId="77777777" w:rsidR="007E1EB1" w:rsidRDefault="007E1EB1" w:rsidP="009D5ABC">
            <w:pPr>
              <w:pStyle w:val="Interiordatabelaesquerda"/>
            </w:pPr>
            <w:r>
              <w:t>Sou Ladybug!</w:t>
            </w:r>
          </w:p>
          <w:p w14:paraId="2BBDF869" w14:textId="77777777" w:rsidR="007E1EB1" w:rsidRDefault="007E1EB1" w:rsidP="009D5ABC">
            <w:pPr>
              <w:pStyle w:val="Interiordatabelaesquerda"/>
            </w:pPr>
            <w:r>
              <w:t>Sempre a melhor!</w:t>
            </w:r>
          </w:p>
          <w:p w14:paraId="31EFA97D" w14:textId="77777777" w:rsidR="007E1EB1" w:rsidRPr="001F0332" w:rsidRDefault="007E1EB1" w:rsidP="009D5ABC">
            <w:pPr>
              <w:pStyle w:val="Interiordatabelaesquerd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5F5FA" w14:textId="77777777" w:rsidR="007E1EB1" w:rsidRDefault="007E1EB1" w:rsidP="009D5ABC">
            <w:pPr>
              <w:pStyle w:val="Interiordatabelacentralizado"/>
            </w:pPr>
            <w:r>
              <w:t>Sou Ladybug!</w:t>
            </w:r>
          </w:p>
          <w:p w14:paraId="60FA624B" w14:textId="77777777" w:rsidR="007E1EB1" w:rsidRDefault="007E1EB1" w:rsidP="009D5ABC">
            <w:pPr>
              <w:pStyle w:val="Interiordatabelacentralizado"/>
            </w:pPr>
            <w:r>
              <w:t>Sempre a melhor!</w:t>
            </w:r>
          </w:p>
          <w:p w14:paraId="0099B55C" w14:textId="77777777" w:rsidR="007E1EB1" w:rsidRPr="001F0332" w:rsidRDefault="007E1EB1" w:rsidP="009D5ABC">
            <w:pPr>
              <w:pStyle w:val="Interiordatabelacentralizado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CF434B" w14:textId="77777777" w:rsidR="007E1EB1" w:rsidRDefault="007E1EB1" w:rsidP="009D5ABC">
            <w:pPr>
              <w:pStyle w:val="Interiordatabeladireita"/>
            </w:pPr>
            <w:r>
              <w:t>Sou Ladybug!</w:t>
            </w:r>
          </w:p>
          <w:p w14:paraId="615568EA" w14:textId="77777777" w:rsidR="007E1EB1" w:rsidRDefault="007E1EB1" w:rsidP="009D5ABC">
            <w:pPr>
              <w:pStyle w:val="Interiordatabeladireita"/>
            </w:pPr>
            <w:r>
              <w:t>Sempre a melhor!</w:t>
            </w:r>
          </w:p>
          <w:p w14:paraId="24A6C817" w14:textId="77777777" w:rsidR="007E1EB1" w:rsidRPr="00CF4BAD" w:rsidRDefault="007E1EB1" w:rsidP="009D5ABC">
            <w:pPr>
              <w:pStyle w:val="Interiordatabeladireit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56EBE1" w14:textId="77777777" w:rsidR="007E1EB1" w:rsidRDefault="007E1EB1" w:rsidP="009D5ABC">
            <w:pPr>
              <w:pStyle w:val="Interiordatabelajustificado"/>
            </w:pPr>
            <w:r>
              <w:t>Sou Ladybug!</w:t>
            </w:r>
          </w:p>
          <w:p w14:paraId="7AA3E230" w14:textId="77777777" w:rsidR="007E1EB1" w:rsidRDefault="007E1EB1" w:rsidP="009D5ABC">
            <w:pPr>
              <w:pStyle w:val="Interiordatabelajustificado"/>
            </w:pPr>
            <w:r>
              <w:t>Sempre a melhor!</w:t>
            </w:r>
          </w:p>
          <w:p w14:paraId="7C294844" w14:textId="77777777" w:rsidR="007E1EB1" w:rsidRPr="001F0332" w:rsidRDefault="007E1EB1" w:rsidP="009D5ABC">
            <w:pPr>
              <w:pStyle w:val="Interiordatabelajustificado"/>
            </w:pPr>
            <w:r>
              <w:t>Contra o inimigo eu vou lutar!</w:t>
            </w:r>
          </w:p>
        </w:tc>
      </w:tr>
    </w:tbl>
    <w:p w14:paraId="6A795B88" w14:textId="77777777" w:rsidR="007E1EB1" w:rsidRDefault="007E1EB1" w:rsidP="007E1EB1">
      <w:pPr>
        <w:pStyle w:val="Legendainferior"/>
      </w:pPr>
      <w:r>
        <w:t>Fonte: Os autores.</w:t>
      </w:r>
    </w:p>
    <w:p w14:paraId="1F199582" w14:textId="27AE2C45" w:rsidR="00A347E9" w:rsidRPr="005A356A" w:rsidRDefault="00DF4C3C" w:rsidP="00326B2E">
      <w:pPr>
        <w:pStyle w:val="Heading1"/>
        <w:rPr>
          <w:rFonts w:eastAsia="Arial"/>
        </w:rPr>
      </w:pPr>
      <w:r>
        <w:lastRenderedPageBreak/>
        <w:t>Considerações finais</w:t>
      </w:r>
    </w:p>
    <w:p w14:paraId="5B5663B6" w14:textId="64E78699" w:rsidR="00A347E9" w:rsidRDefault="00DF4C3C" w:rsidP="00DF4C3C">
      <w:r w:rsidRPr="00381BB8">
        <w:t>Nesta seção deve ser amarrado a finalização do projeto, descrevendo como foi o recebimento pelo cliente, como está o uso da solução ao fim do projeto e como foi o processo como um todo percebido pelo grupo.</w:t>
      </w:r>
    </w:p>
    <w:p w14:paraId="68C9BCFD" w14:textId="77777777" w:rsidR="003254FE" w:rsidRDefault="003254FE" w:rsidP="003254FE">
      <w:r>
        <w:t>Segue um exemplo de citação direta com mais de 3 linhas:</w:t>
      </w:r>
    </w:p>
    <w:p w14:paraId="21237845" w14:textId="5ECE5533" w:rsidR="003254FE" w:rsidRDefault="003254FE" w:rsidP="005C2FF4">
      <w:pPr>
        <w:pStyle w:val="Bloco"/>
      </w:pPr>
      <w:r w:rsidRPr="00EB5990">
        <w:t>3.</w:t>
      </w:r>
      <w:r w:rsidR="00D6521D">
        <w:t>28</w:t>
      </w:r>
      <w:r w:rsidRPr="00EB5990">
        <w:t xml:space="preserve"> Valor do Ativo de Informação - valor, tangível e intangível, que reflete tanto a importância do ativo de informação para o alcance dos objetivos estratégicos </w:t>
      </w:r>
      <w:r w:rsidR="00D6521D">
        <w:t>do MCTIC</w:t>
      </w:r>
      <w:r w:rsidRPr="00EB5990">
        <w:t>, quanto o quão cada ativo de informação é imprescindível aos interesses da sociedade e do Estado.</w:t>
      </w:r>
      <w:r>
        <w:t xml:space="preserve"> (Brasil, 201</w:t>
      </w:r>
      <w:r w:rsidR="00D6521D">
        <w:t>7</w:t>
      </w:r>
      <w:r>
        <w:t>)</w:t>
      </w:r>
    </w:p>
    <w:p w14:paraId="0077BCC1" w14:textId="1A7841CE" w:rsidR="00FB6913" w:rsidRDefault="00FB6913" w:rsidP="006F4D15">
      <w:r>
        <w:t>Segue outro exemplo de citação longa:</w:t>
      </w:r>
    </w:p>
    <w:p w14:paraId="314E0D0D" w14:textId="77777777" w:rsidR="00F53596" w:rsidRDefault="00FB6913" w:rsidP="00FB6913">
      <w:pPr>
        <w:pStyle w:val="Bloco"/>
      </w:pPr>
      <w:r>
        <w:t>E nessa loucura,</w:t>
      </w:r>
    </w:p>
    <w:p w14:paraId="45EAB2CC" w14:textId="77777777" w:rsidR="00F53596" w:rsidRDefault="00FB6913" w:rsidP="00FB6913">
      <w:pPr>
        <w:pStyle w:val="Bloco"/>
      </w:pPr>
      <w:r>
        <w:t>de dizer que não te quero,</w:t>
      </w:r>
    </w:p>
    <w:p w14:paraId="0F8DE9E9" w14:textId="77777777" w:rsidR="00F53596" w:rsidRDefault="00FB6913" w:rsidP="00FB6913">
      <w:pPr>
        <w:pStyle w:val="Bloco"/>
      </w:pPr>
      <w:r>
        <w:t>vou negando as aparências,</w:t>
      </w:r>
    </w:p>
    <w:p w14:paraId="18AC016D" w14:textId="77777777" w:rsidR="00F53596" w:rsidRDefault="00FB6913" w:rsidP="00FB6913">
      <w:pPr>
        <w:pStyle w:val="Bloco"/>
      </w:pPr>
      <w:r>
        <w:t>disfarçando as evidências.</w:t>
      </w:r>
    </w:p>
    <w:p w14:paraId="681B2AC4" w14:textId="77777777" w:rsidR="00F53596" w:rsidRDefault="00FB6913" w:rsidP="00FB6913">
      <w:pPr>
        <w:pStyle w:val="Bloco"/>
      </w:pPr>
      <w:r>
        <w:t>Mas pra que viver fingindo</w:t>
      </w:r>
    </w:p>
    <w:p w14:paraId="457F9C67" w14:textId="77777777" w:rsidR="00F53596" w:rsidRDefault="00FB6913" w:rsidP="00FB6913">
      <w:pPr>
        <w:pStyle w:val="Bloco"/>
      </w:pPr>
      <w:r>
        <w:t>se eu não posso enganar meu coração.</w:t>
      </w:r>
    </w:p>
    <w:p w14:paraId="10CEF276" w14:textId="77777777" w:rsidR="00F53596" w:rsidRDefault="00FB6913" w:rsidP="00FB6913">
      <w:pPr>
        <w:pStyle w:val="Bloco"/>
      </w:pPr>
      <w:r>
        <w:t>Eu sei que te amo!</w:t>
      </w:r>
    </w:p>
    <w:p w14:paraId="12813802" w14:textId="527C978E" w:rsidR="00FB6913" w:rsidRDefault="00FB6913" w:rsidP="00FB6913">
      <w:pPr>
        <w:pStyle w:val="Bloco"/>
      </w:pPr>
      <w:r>
        <w:t>(Chitãozinho e Xororó, 1990)</w:t>
      </w:r>
    </w:p>
    <w:p w14:paraId="2CA77818" w14:textId="28D14CB0" w:rsidR="006F4D15" w:rsidRDefault="006F4D15" w:rsidP="006F4D15">
      <w:r>
        <w:t>É importante que você coloque aqui</w:t>
      </w:r>
      <w:r w:rsidRPr="00381BB8">
        <w:t xml:space="preserve"> qua</w:t>
      </w:r>
      <w:r>
        <w:t>l</w:t>
      </w:r>
      <w:r w:rsidRPr="00381BB8">
        <w:t xml:space="preserve"> </w:t>
      </w:r>
      <w:r>
        <w:t>é a</w:t>
      </w:r>
      <w:r w:rsidRPr="00381BB8">
        <w:t xml:space="preserve"> URL</w:t>
      </w:r>
      <w:r>
        <w:t xml:space="preserve"> que deve ser utilizada para se acessar o sistema em ambiente de produção do sistema desenvolvido, caso tal URL exista e seja disponível publicamente.</w:t>
      </w:r>
      <w:r w:rsidR="00AC57D2">
        <w:t xml:space="preserve"> </w:t>
      </w:r>
      <w:r w:rsidR="00AC57D2" w:rsidRPr="00346950">
        <w:rPr>
          <w:rStyle w:val="Destaque"/>
        </w:rPr>
        <w:t>Não se esqueça disso!</w:t>
      </w:r>
      <w:r w:rsidR="00AC57D2" w:rsidRPr="00AC57D2">
        <w:t xml:space="preserve"> </w:t>
      </w:r>
      <w:r w:rsidR="00AC57D2">
        <w:t>Segue um exemplo no parágrafo a seguir:</w:t>
      </w:r>
    </w:p>
    <w:p w14:paraId="77369832" w14:textId="5D983946" w:rsidR="00AC57D2" w:rsidRPr="00381BB8" w:rsidRDefault="00AC57D2" w:rsidP="006F4D15">
      <w:r>
        <w:t xml:space="preserve">O projeto desenvolvido pode ser acessado por meio da URL </w:t>
      </w:r>
      <w:hyperlink r:id="rId35" w:history="1">
        <w:r w:rsidRPr="00840C8F">
          <w:rPr>
            <w:rStyle w:val="Hyperlink"/>
            <w:rFonts w:ascii="Courier New" w:hAnsi="Courier New"/>
            <w:sz w:val="20"/>
            <w:lang w:val="pt-BR"/>
          </w:rPr>
          <w:t>https://example.com</w:t>
        </w:r>
      </w:hyperlink>
      <w:r>
        <w:t>.</w:t>
      </w:r>
    </w:p>
    <w:p w14:paraId="1C3C2FAF" w14:textId="0EF6C780" w:rsidR="00A347E9" w:rsidRPr="00B92471" w:rsidRDefault="00D63431" w:rsidP="005F4CDE">
      <w:pPr>
        <w:pStyle w:val="Ttulops-textual"/>
      </w:pPr>
      <w:r w:rsidRPr="00B92471">
        <w:t>Referências</w:t>
      </w:r>
      <w:r w:rsidR="0036705F">
        <w:t xml:space="preserve"> bibliográficas</w:t>
      </w:r>
    </w:p>
    <w:p w14:paraId="37D7C8B7" w14:textId="1EAAC41A" w:rsidR="007C7150" w:rsidRDefault="007C7150" w:rsidP="007C7150">
      <w:pPr>
        <w:autoSpaceDE w:val="0"/>
        <w:autoSpaceDN w:val="0"/>
        <w:adjustRightInd w:val="0"/>
        <w:ind w:firstLine="0"/>
        <w:jc w:val="left"/>
      </w:pPr>
      <w:bookmarkStart w:id="14" w:name="_Hlk70032261"/>
      <w:r w:rsidRPr="00DF3BE3">
        <w:t xml:space="preserve">Booch, Grady; Rumbaugh, James; Jacobson, Ivar. </w:t>
      </w:r>
      <w:r w:rsidRPr="007C7150">
        <w:t xml:space="preserve">UML: </w:t>
      </w:r>
      <w:r>
        <w:t xml:space="preserve">Guia do Usuário. Rio de </w:t>
      </w:r>
      <w:r w:rsidRPr="007C7150">
        <w:t>Janeiro:Editora Campos, 2000.</w:t>
      </w:r>
    </w:p>
    <w:p w14:paraId="31C6B514" w14:textId="77777777" w:rsidR="007C7150" w:rsidRPr="007C7150" w:rsidRDefault="007C7150" w:rsidP="007C7150">
      <w:pPr>
        <w:autoSpaceDE w:val="0"/>
        <w:autoSpaceDN w:val="0"/>
        <w:adjustRightInd w:val="0"/>
        <w:ind w:firstLine="0"/>
        <w:jc w:val="left"/>
      </w:pPr>
    </w:p>
    <w:p w14:paraId="6C3BF01E" w14:textId="77777777" w:rsidR="007C7150" w:rsidRPr="007C7150" w:rsidRDefault="007C7150" w:rsidP="007C7150">
      <w:pPr>
        <w:autoSpaceDE w:val="0"/>
        <w:autoSpaceDN w:val="0"/>
        <w:adjustRightInd w:val="0"/>
        <w:ind w:firstLine="0"/>
        <w:jc w:val="left"/>
      </w:pPr>
      <w:r w:rsidRPr="007C7150">
        <w:t>Wazlawick, Raul Sidnei. Análise e Projeto de Sistemas de Informação Orientados a</w:t>
      </w:r>
    </w:p>
    <w:p w14:paraId="52778E5B" w14:textId="77777777" w:rsidR="007C7150" w:rsidRDefault="007C7150" w:rsidP="007C7150">
      <w:pPr>
        <w:autoSpaceDE w:val="0"/>
        <w:autoSpaceDN w:val="0"/>
        <w:adjustRightInd w:val="0"/>
        <w:ind w:firstLine="0"/>
        <w:jc w:val="left"/>
      </w:pPr>
      <w:r w:rsidRPr="007C7150">
        <w:t>Objetos. Rio de Janeiro: Elsevier Editora, 2004.</w:t>
      </w:r>
    </w:p>
    <w:p w14:paraId="1831E174" w14:textId="77777777" w:rsidR="007C7150" w:rsidRPr="007C7150" w:rsidRDefault="007C7150" w:rsidP="007C7150">
      <w:pPr>
        <w:autoSpaceDE w:val="0"/>
        <w:autoSpaceDN w:val="0"/>
        <w:adjustRightInd w:val="0"/>
        <w:ind w:firstLine="0"/>
        <w:jc w:val="left"/>
      </w:pPr>
    </w:p>
    <w:p w14:paraId="4CA2E7F8" w14:textId="4201759D" w:rsidR="007C7150" w:rsidRPr="007C7150" w:rsidRDefault="007C7150" w:rsidP="007C7150">
      <w:pPr>
        <w:autoSpaceDE w:val="0"/>
        <w:autoSpaceDN w:val="0"/>
        <w:adjustRightInd w:val="0"/>
        <w:ind w:firstLine="0"/>
        <w:jc w:val="left"/>
      </w:pPr>
      <w:r w:rsidRPr="007C7150">
        <w:t>Cockburn, Alistair. Escrevendo Casos de Uso Eficazes: Um Guia Prático para</w:t>
      </w:r>
      <w:r>
        <w:t xml:space="preserve"> </w:t>
      </w:r>
      <w:r w:rsidRPr="007C7150">
        <w:t>desenvolvedores de Software. Porto Alegre: Bookman Companhia Editora, 2005.</w:t>
      </w:r>
    </w:p>
    <w:p w14:paraId="6EF0BCCB" w14:textId="20AA0437" w:rsidR="00A347E9" w:rsidRDefault="00D63431" w:rsidP="007C7150">
      <w:pPr>
        <w:pStyle w:val="Ttulops-textual"/>
      </w:pPr>
      <w:r>
        <w:t>Glossário</w:t>
      </w:r>
    </w:p>
    <w:p w14:paraId="448190C9" w14:textId="2AC58B99" w:rsidR="009D5ABC" w:rsidRDefault="00DF4C3C" w:rsidP="009D5ABC">
      <w:r>
        <w:t xml:space="preserve">Este elemento é opcional. </w:t>
      </w:r>
      <w:bookmarkStart w:id="15" w:name="_Hlk54975910"/>
      <w:r>
        <w:t>Deve ser uma l</w:t>
      </w:r>
      <w:r w:rsidR="00D63431" w:rsidRPr="00DF4C3C">
        <w:t>ista d</w:t>
      </w:r>
      <w:r w:rsidR="00934F34">
        <w:t>os</w:t>
      </w:r>
      <w:r w:rsidR="00D63431" w:rsidRPr="00DF4C3C">
        <w:t xml:space="preserve"> termos </w:t>
      </w:r>
      <w:r w:rsidR="00934F34">
        <w:t xml:space="preserve">utilizados no documento </w:t>
      </w:r>
      <w:r w:rsidR="00D63431" w:rsidRPr="00DF4C3C">
        <w:t>em ordem alfabétic</w:t>
      </w:r>
      <w:bookmarkEnd w:id="14"/>
      <w:r w:rsidR="00D63431" w:rsidRPr="00DF4C3C">
        <w:t>a.</w:t>
      </w:r>
      <w:bookmarkEnd w:id="15"/>
      <w:r w:rsidR="00934F34">
        <w:t xml:space="preserve"> </w:t>
      </w:r>
      <w:bookmarkStart w:id="16" w:name="_Hlk56203120"/>
      <w:r w:rsidR="00934F34">
        <w:t>Use isso se tiver vários termos que são específicos e que podem parecer obscuros ao leitor típico do trabalho. Caso haja um número bem reduzido de termos assim, pense se explicações textuais ou se notas de rodapé já não seriam o suficiente para esclarecer o significado desses termos.</w:t>
      </w:r>
      <w:bookmarkEnd w:id="16"/>
    </w:p>
    <w:p w14:paraId="31887ADC" w14:textId="77777777" w:rsidR="00A347E9" w:rsidRDefault="00D63431" w:rsidP="005F4CDE">
      <w:pPr>
        <w:pStyle w:val="Ttulops-textual"/>
      </w:pPr>
      <w:r>
        <w:t>Agradecimentos</w:t>
      </w:r>
    </w:p>
    <w:p w14:paraId="5BDE06BA" w14:textId="451C9AEA" w:rsidR="00A347E9" w:rsidRDefault="001B3981">
      <w:r>
        <w:t>Os agradecimentos são o local onde você poderá agradecer a pessoas, instituições, ou a Deus pelo trabalho realizado.</w:t>
      </w:r>
      <w:r w:rsidR="00C04AA4">
        <w:t xml:space="preserve"> </w:t>
      </w:r>
      <w:bookmarkStart w:id="17" w:name="_Hlk69589075"/>
      <w:r w:rsidR="00C04AA4">
        <w:t>O texto deve ser sucinto e deve ser pré-aprovado pelo(a) seu/sua orientador(a).</w:t>
      </w:r>
      <w:bookmarkEnd w:id="17"/>
    </w:p>
    <w:sectPr w:rsidR="00A347E9" w:rsidSect="0060014F">
      <w:headerReference w:type="even" r:id="rId36"/>
      <w:footerReference w:type="even" r:id="rId37"/>
      <w:footerReference w:type="default" r:id="rId38"/>
      <w:headerReference w:type="first" r:id="rId39"/>
      <w:footerReference w:type="first" r:id="rId40"/>
      <w:pgSz w:w="11907" w:h="16840"/>
      <w:pgMar w:top="1418" w:right="1418" w:bottom="1418" w:left="1418" w:header="964" w:footer="9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8C964" w14:textId="77777777" w:rsidR="004D6089" w:rsidRDefault="004D6089">
      <w:r>
        <w:separator/>
      </w:r>
    </w:p>
    <w:p w14:paraId="0452B748" w14:textId="77777777" w:rsidR="004D6089" w:rsidRDefault="004D6089"/>
    <w:p w14:paraId="744DF03D" w14:textId="77777777" w:rsidR="004D6089" w:rsidRDefault="004D6089"/>
    <w:p w14:paraId="6D063F01" w14:textId="77777777" w:rsidR="004D6089" w:rsidRDefault="004D6089"/>
  </w:endnote>
  <w:endnote w:type="continuationSeparator" w:id="0">
    <w:p w14:paraId="1A1A4FE0" w14:textId="77777777" w:rsidR="004D6089" w:rsidRDefault="004D6089">
      <w:r>
        <w:continuationSeparator/>
      </w:r>
    </w:p>
    <w:p w14:paraId="7E76F347" w14:textId="77777777" w:rsidR="004D6089" w:rsidRDefault="004D6089"/>
    <w:p w14:paraId="345FDFC2" w14:textId="77777777" w:rsidR="004D6089" w:rsidRDefault="004D6089"/>
    <w:p w14:paraId="5D17DDC8" w14:textId="77777777" w:rsidR="004D6089" w:rsidRDefault="004D6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6FAF" w14:textId="77777777" w:rsidR="002D17C5" w:rsidRPr="00D12A54" w:rsidRDefault="002D17C5">
    <w:pPr>
      <w:rPr>
        <w:lang w:val="en-US"/>
      </w:rPr>
    </w:pPr>
    <w:r w:rsidRPr="00D12A54">
      <w:rPr>
        <w:lang w:val="en-US"/>
      </w:rPr>
      <w:t>Proceedings of the XII SIBGRAPI (October 1999)</w:t>
    </w:r>
  </w:p>
  <w:p w14:paraId="4B1BD76D" w14:textId="77777777" w:rsidR="002D17C5" w:rsidRPr="00840C8F" w:rsidRDefault="002D17C5">
    <w:pPr>
      <w:rPr>
        <w:lang w:val="en-US"/>
      </w:rPr>
    </w:pPr>
  </w:p>
  <w:p w14:paraId="38849A01" w14:textId="77777777" w:rsidR="002D17C5" w:rsidRPr="00840C8F" w:rsidRDefault="002D17C5">
    <w:pPr>
      <w:rPr>
        <w:lang w:val="en-US"/>
      </w:rPr>
    </w:pPr>
  </w:p>
  <w:p w14:paraId="7F6E483A" w14:textId="77777777" w:rsidR="002D17C5" w:rsidRPr="00840C8F" w:rsidRDefault="002D17C5">
    <w:pPr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8AF56" w14:textId="5D17F400" w:rsidR="002D17C5" w:rsidRDefault="002D17C5" w:rsidP="000F4152">
    <w:pPr>
      <w:pStyle w:val="Footer"/>
    </w:pPr>
    <w:r>
      <w:fldChar w:fldCharType="begin"/>
    </w:r>
    <w:r>
      <w:instrText>PAGE</w:instrText>
    </w:r>
    <w:r>
      <w:fldChar w:fldCharType="separate"/>
    </w:r>
    <w:r w:rsidR="007E305E">
      <w:rPr>
        <w:noProof/>
      </w:rPr>
      <w:t>16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0316994"/>
      <w:docPartObj>
        <w:docPartGallery w:val="Page Numbers (Bottom of Page)"/>
        <w:docPartUnique/>
      </w:docPartObj>
    </w:sdtPr>
    <w:sdtEndPr/>
    <w:sdtContent>
      <w:p w14:paraId="22167356" w14:textId="13616AAD" w:rsidR="002D17C5" w:rsidRDefault="002D17C5" w:rsidP="0060014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7EE8C" w14:textId="77777777" w:rsidR="002D17C5" w:rsidRDefault="002D17C5"/>
  <w:p w14:paraId="604AFA9E" w14:textId="77777777" w:rsidR="002D17C5" w:rsidRDefault="002D17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1E0BC" w14:textId="77777777" w:rsidR="004D6089" w:rsidRDefault="004D6089" w:rsidP="000F4152">
      <w:pPr>
        <w:pStyle w:val="Divisriaderodap"/>
      </w:pPr>
      <w:r>
        <w:separator/>
      </w:r>
    </w:p>
  </w:footnote>
  <w:footnote w:type="continuationSeparator" w:id="0">
    <w:p w14:paraId="16DD7460" w14:textId="77777777" w:rsidR="004D6089" w:rsidRDefault="004D6089" w:rsidP="000F4152">
      <w:pPr>
        <w:pStyle w:val="Divisriaderodap"/>
      </w:pPr>
      <w:r>
        <w:continuationSeparator/>
      </w:r>
    </w:p>
  </w:footnote>
  <w:footnote w:type="continuationNotice" w:id="1">
    <w:p w14:paraId="79294FCF" w14:textId="77777777" w:rsidR="004D6089" w:rsidRDefault="004D6089" w:rsidP="000F4152">
      <w:pPr>
        <w:pStyle w:val="Divisriaderodap"/>
      </w:pPr>
    </w:p>
  </w:footnote>
  <w:footnote w:id="2">
    <w:p w14:paraId="112DADFB" w14:textId="77777777" w:rsidR="00693E3A" w:rsidRPr="008A0E2F" w:rsidRDefault="00693E3A" w:rsidP="00693E3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 w:rsidRPr="008A0E2F">
        <w:rPr>
          <w:rStyle w:val="FootnoteReference"/>
        </w:rPr>
        <w:footnoteRef/>
      </w:r>
      <w:r w:rsidRPr="008A0E2F">
        <w:rPr>
          <w:color w:val="000000"/>
          <w:sz w:val="20"/>
          <w:szCs w:val="20"/>
        </w:rPr>
        <w:t xml:space="preserve"> Os autores podem ser contatados respectivamente pelos seus correios eletrônicos:</w:t>
      </w:r>
    </w:p>
    <w:p w14:paraId="2078416A" w14:textId="5DA3824F" w:rsidR="00693E3A" w:rsidRPr="00B3046E" w:rsidRDefault="00E8155D" w:rsidP="00693E3A">
      <w:pPr>
        <w:pStyle w:val="E-mailsrodap"/>
        <w:rPr>
          <w:sz w:val="20"/>
          <w:szCs w:val="20"/>
        </w:rPr>
      </w:pPr>
      <w:r w:rsidRPr="00E8155D">
        <w:t>eduardo.peres@aluno.faculdadeimpacta.com.br, rafael.batista@aluno.faculdadeimpacta.com.br, vanicleia.andrade@aluno.faculdadeimpacta.com.br, mikhael.chalup@aluno.faculdadeimpacta.com.br, alex.lopes@aluno.faculdadeimpacta.com.br, robson.carvalho@aluno.faculdadeimpacta.com.br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024F8" w14:textId="77777777" w:rsidR="002D17C5" w:rsidRDefault="002D17C5">
    <w:r>
      <w:fldChar w:fldCharType="begin"/>
    </w:r>
    <w:r>
      <w:instrText>PAGE</w:instrText>
    </w:r>
    <w:r>
      <w:fldChar w:fldCharType="end"/>
    </w:r>
  </w:p>
  <w:p w14:paraId="50A71B9B" w14:textId="77777777" w:rsidR="002D17C5" w:rsidRDefault="002D17C5">
    <w:r>
      <w:t>S. Sandri, J. Stolfi, L.Velho</w:t>
    </w:r>
  </w:p>
  <w:p w14:paraId="220BBB25" w14:textId="77777777" w:rsidR="002D17C5" w:rsidRDefault="002D17C5"/>
  <w:p w14:paraId="0F8311C1" w14:textId="77777777" w:rsidR="002D17C5" w:rsidRDefault="002D17C5"/>
  <w:p w14:paraId="2C3E613B" w14:textId="77777777" w:rsidR="002D17C5" w:rsidRDefault="002D17C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022B" w14:textId="77777777" w:rsidR="002D17C5" w:rsidRDefault="002D17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3F66C9A" w14:textId="77777777" w:rsidR="002D17C5" w:rsidRDefault="002D17C5"/>
  <w:p w14:paraId="11D67677" w14:textId="77777777" w:rsidR="002D17C5" w:rsidRDefault="002D17C5"/>
  <w:p w14:paraId="472B61CF" w14:textId="77777777" w:rsidR="002D17C5" w:rsidRDefault="002D17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E464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80737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D84E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662D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7C7F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82A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F677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B0C1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E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AB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C03EA"/>
    <w:multiLevelType w:val="multilevel"/>
    <w:tmpl w:val="E19829FA"/>
    <w:styleLink w:val="111111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18655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B62652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212" w:hanging="360"/>
      </w:pPr>
    </w:lvl>
    <w:lvl w:ilvl="4">
      <w:start w:val="1"/>
      <w:numFmt w:val="lowerLetter"/>
      <w:lvlText w:val="(%5)"/>
      <w:lvlJc w:val="left"/>
      <w:pPr>
        <w:ind w:left="1496" w:hanging="360"/>
      </w:pPr>
    </w:lvl>
    <w:lvl w:ilvl="5">
      <w:start w:val="1"/>
      <w:numFmt w:val="lowerRoman"/>
      <w:lvlText w:val="(%6)"/>
      <w:lvlJc w:val="left"/>
      <w:pPr>
        <w:ind w:left="1780" w:hanging="360"/>
      </w:pPr>
    </w:lvl>
    <w:lvl w:ilvl="6">
      <w:start w:val="1"/>
      <w:numFmt w:val="decimal"/>
      <w:lvlText w:val="%7."/>
      <w:lvlJc w:val="left"/>
      <w:pPr>
        <w:ind w:left="2064" w:hanging="360"/>
      </w:pPr>
    </w:lvl>
    <w:lvl w:ilvl="7">
      <w:start w:val="1"/>
      <w:numFmt w:val="lowerLetter"/>
      <w:lvlText w:val="%8."/>
      <w:lvlJc w:val="left"/>
      <w:pPr>
        <w:ind w:left="2348" w:hanging="360"/>
      </w:pPr>
    </w:lvl>
    <w:lvl w:ilvl="8">
      <w:start w:val="1"/>
      <w:numFmt w:val="lowerRoman"/>
      <w:lvlText w:val="%9."/>
      <w:lvlJc w:val="left"/>
      <w:pPr>
        <w:ind w:left="2632" w:hanging="360"/>
      </w:pPr>
    </w:lvl>
  </w:abstractNum>
  <w:abstractNum w:abstractNumId="13" w15:restartNumberingAfterBreak="0">
    <w:nsid w:val="45A22409"/>
    <w:multiLevelType w:val="multilevel"/>
    <w:tmpl w:val="3348DD8A"/>
    <w:name w:val="Anexo"/>
    <w:styleLink w:val="AnexoAA1A11"/>
    <w:lvl w:ilvl="0">
      <w:start w:val="1"/>
      <w:numFmt w:val="upperLetter"/>
      <w:pStyle w:val="Anexo-Ttulo1"/>
      <w:suff w:val="space"/>
      <w:lvlText w:val="Anexo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exo-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exo-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exo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exo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exo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exo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exo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exo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56B2CDA"/>
    <w:multiLevelType w:val="multilevel"/>
    <w:tmpl w:val="E19829FA"/>
    <w:numStyleLink w:val="111111"/>
  </w:abstractNum>
  <w:abstractNum w:abstractNumId="15" w15:restartNumberingAfterBreak="0">
    <w:nsid w:val="60C81B31"/>
    <w:multiLevelType w:val="hybridMultilevel"/>
    <w:tmpl w:val="BB4E3570"/>
    <w:lvl w:ilvl="0" w:tplc="7AE646E8">
      <w:start w:val="1"/>
      <w:numFmt w:val="bullet"/>
      <w:pStyle w:val="ListParagraph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D7A296B"/>
    <w:multiLevelType w:val="multilevel"/>
    <w:tmpl w:val="071888EE"/>
    <w:name w:val="Apêndice"/>
    <w:styleLink w:val="ApndiceA1A11"/>
    <w:lvl w:ilvl="0">
      <w:start w:val="1"/>
      <w:numFmt w:val="upperLetter"/>
      <w:pStyle w:val="Apndice-Ttulo1"/>
      <w:suff w:val="space"/>
      <w:lvlText w:val="Apêndice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ndice-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Apndice-Ttulo3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pStyle w:val="Apndice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ndice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pndice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ndice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ndice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pndice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4"/>
  </w:num>
  <w:num w:numId="15">
    <w:abstractNumId w:val="16"/>
    <w:lvlOverride w:ilvl="3">
      <w:lvl w:ilvl="3">
        <w:start w:val="1"/>
        <w:numFmt w:val="decimal"/>
        <w:pStyle w:val="Apndice-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Apndice-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Apndice-Ttulo6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0"/>
  </w:num>
  <w:num w:numId="2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styleLockTheme/>
  <w:styleLockQFSet/>
  <w:defaultTabStop w:val="28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F4"/>
    <w:rsid w:val="00000F27"/>
    <w:rsid w:val="00003BE4"/>
    <w:rsid w:val="0000416C"/>
    <w:rsid w:val="000065FF"/>
    <w:rsid w:val="00031B98"/>
    <w:rsid w:val="00040070"/>
    <w:rsid w:val="00044AD5"/>
    <w:rsid w:val="000619DF"/>
    <w:rsid w:val="000659C0"/>
    <w:rsid w:val="000748C0"/>
    <w:rsid w:val="000777BE"/>
    <w:rsid w:val="000A1EB0"/>
    <w:rsid w:val="000B1D35"/>
    <w:rsid w:val="000E7602"/>
    <w:rsid w:val="000F4152"/>
    <w:rsid w:val="00101AFD"/>
    <w:rsid w:val="00105F41"/>
    <w:rsid w:val="00110EA1"/>
    <w:rsid w:val="00131F4E"/>
    <w:rsid w:val="00144D6B"/>
    <w:rsid w:val="00166D74"/>
    <w:rsid w:val="00185F82"/>
    <w:rsid w:val="001A059B"/>
    <w:rsid w:val="001A5FC1"/>
    <w:rsid w:val="001B3981"/>
    <w:rsid w:val="001B7155"/>
    <w:rsid w:val="001C533F"/>
    <w:rsid w:val="001E7B2D"/>
    <w:rsid w:val="001F0E31"/>
    <w:rsid w:val="001F0FD2"/>
    <w:rsid w:val="00214458"/>
    <w:rsid w:val="0023711C"/>
    <w:rsid w:val="00246105"/>
    <w:rsid w:val="00263B8B"/>
    <w:rsid w:val="0027140C"/>
    <w:rsid w:val="00273269"/>
    <w:rsid w:val="00286492"/>
    <w:rsid w:val="0029569E"/>
    <w:rsid w:val="002C1CD1"/>
    <w:rsid w:val="002D17C5"/>
    <w:rsid w:val="002E5AB8"/>
    <w:rsid w:val="002F0AA4"/>
    <w:rsid w:val="00302E86"/>
    <w:rsid w:val="00305E47"/>
    <w:rsid w:val="00321195"/>
    <w:rsid w:val="003254FE"/>
    <w:rsid w:val="00326B2E"/>
    <w:rsid w:val="00346950"/>
    <w:rsid w:val="003567D4"/>
    <w:rsid w:val="0036705F"/>
    <w:rsid w:val="00374A82"/>
    <w:rsid w:val="003778E4"/>
    <w:rsid w:val="00381BB8"/>
    <w:rsid w:val="00385559"/>
    <w:rsid w:val="003A0FC1"/>
    <w:rsid w:val="003A4BCF"/>
    <w:rsid w:val="003B0B27"/>
    <w:rsid w:val="003C75AC"/>
    <w:rsid w:val="003D2242"/>
    <w:rsid w:val="003D4F54"/>
    <w:rsid w:val="003E0909"/>
    <w:rsid w:val="00414041"/>
    <w:rsid w:val="00423629"/>
    <w:rsid w:val="00426C99"/>
    <w:rsid w:val="00444117"/>
    <w:rsid w:val="00445710"/>
    <w:rsid w:val="004460C5"/>
    <w:rsid w:val="00446BAD"/>
    <w:rsid w:val="00464065"/>
    <w:rsid w:val="00466DDE"/>
    <w:rsid w:val="0047708C"/>
    <w:rsid w:val="00485E28"/>
    <w:rsid w:val="00492ECC"/>
    <w:rsid w:val="004A2DC4"/>
    <w:rsid w:val="004B4877"/>
    <w:rsid w:val="004C4F2E"/>
    <w:rsid w:val="004C6EEA"/>
    <w:rsid w:val="004D6089"/>
    <w:rsid w:val="004E291F"/>
    <w:rsid w:val="004F4452"/>
    <w:rsid w:val="004F555E"/>
    <w:rsid w:val="004F5A94"/>
    <w:rsid w:val="00517590"/>
    <w:rsid w:val="00572590"/>
    <w:rsid w:val="00584847"/>
    <w:rsid w:val="00596048"/>
    <w:rsid w:val="00597D78"/>
    <w:rsid w:val="005A0863"/>
    <w:rsid w:val="005A356A"/>
    <w:rsid w:val="005B6C31"/>
    <w:rsid w:val="005C0C3C"/>
    <w:rsid w:val="005C2FF4"/>
    <w:rsid w:val="005D2522"/>
    <w:rsid w:val="005D352E"/>
    <w:rsid w:val="005D4755"/>
    <w:rsid w:val="005D70CB"/>
    <w:rsid w:val="005F3765"/>
    <w:rsid w:val="005F4CDE"/>
    <w:rsid w:val="005F5276"/>
    <w:rsid w:val="0060014F"/>
    <w:rsid w:val="00617B47"/>
    <w:rsid w:val="006377F0"/>
    <w:rsid w:val="00664930"/>
    <w:rsid w:val="006653D6"/>
    <w:rsid w:val="006742CC"/>
    <w:rsid w:val="00675587"/>
    <w:rsid w:val="00687D1F"/>
    <w:rsid w:val="006921C0"/>
    <w:rsid w:val="00693E3A"/>
    <w:rsid w:val="006A1C1D"/>
    <w:rsid w:val="006A6F29"/>
    <w:rsid w:val="006B1DFB"/>
    <w:rsid w:val="006B407B"/>
    <w:rsid w:val="006C15E8"/>
    <w:rsid w:val="006C4194"/>
    <w:rsid w:val="006C5427"/>
    <w:rsid w:val="006D4D87"/>
    <w:rsid w:val="006D5B77"/>
    <w:rsid w:val="006F1E1F"/>
    <w:rsid w:val="006F4D15"/>
    <w:rsid w:val="00715D0E"/>
    <w:rsid w:val="00732076"/>
    <w:rsid w:val="00732DAA"/>
    <w:rsid w:val="007349F8"/>
    <w:rsid w:val="007410F5"/>
    <w:rsid w:val="007852A2"/>
    <w:rsid w:val="00787D33"/>
    <w:rsid w:val="00793D02"/>
    <w:rsid w:val="00793FD5"/>
    <w:rsid w:val="007C7150"/>
    <w:rsid w:val="007E1EB1"/>
    <w:rsid w:val="007E2EFE"/>
    <w:rsid w:val="007E305E"/>
    <w:rsid w:val="007F0BDF"/>
    <w:rsid w:val="007F7612"/>
    <w:rsid w:val="00800208"/>
    <w:rsid w:val="00802EDE"/>
    <w:rsid w:val="008033CA"/>
    <w:rsid w:val="008107B2"/>
    <w:rsid w:val="00824640"/>
    <w:rsid w:val="0083599D"/>
    <w:rsid w:val="00840C8F"/>
    <w:rsid w:val="00840DA2"/>
    <w:rsid w:val="00841F5C"/>
    <w:rsid w:val="008421F3"/>
    <w:rsid w:val="00852F33"/>
    <w:rsid w:val="0087241F"/>
    <w:rsid w:val="008A0E2F"/>
    <w:rsid w:val="008A3B5F"/>
    <w:rsid w:val="008C6212"/>
    <w:rsid w:val="008C657B"/>
    <w:rsid w:val="008C67F2"/>
    <w:rsid w:val="008D2F1B"/>
    <w:rsid w:val="008F7B9E"/>
    <w:rsid w:val="00900A31"/>
    <w:rsid w:val="009019F6"/>
    <w:rsid w:val="00904FEB"/>
    <w:rsid w:val="0091466B"/>
    <w:rsid w:val="00933589"/>
    <w:rsid w:val="00934F34"/>
    <w:rsid w:val="0093688C"/>
    <w:rsid w:val="00940961"/>
    <w:rsid w:val="0095193C"/>
    <w:rsid w:val="00954CF7"/>
    <w:rsid w:val="00966BF0"/>
    <w:rsid w:val="00993DE7"/>
    <w:rsid w:val="009C1DC2"/>
    <w:rsid w:val="009C3367"/>
    <w:rsid w:val="009C5EE8"/>
    <w:rsid w:val="009D0828"/>
    <w:rsid w:val="009D5ABC"/>
    <w:rsid w:val="009F358E"/>
    <w:rsid w:val="00A03927"/>
    <w:rsid w:val="00A321FF"/>
    <w:rsid w:val="00A347E9"/>
    <w:rsid w:val="00A80E53"/>
    <w:rsid w:val="00AC2D20"/>
    <w:rsid w:val="00AC57D2"/>
    <w:rsid w:val="00AE302E"/>
    <w:rsid w:val="00AF3AAF"/>
    <w:rsid w:val="00AF4117"/>
    <w:rsid w:val="00B13170"/>
    <w:rsid w:val="00B3046E"/>
    <w:rsid w:val="00B357BF"/>
    <w:rsid w:val="00B35CC5"/>
    <w:rsid w:val="00B60862"/>
    <w:rsid w:val="00B61A7C"/>
    <w:rsid w:val="00B73ED5"/>
    <w:rsid w:val="00B7425F"/>
    <w:rsid w:val="00B92471"/>
    <w:rsid w:val="00B963F8"/>
    <w:rsid w:val="00BB3039"/>
    <w:rsid w:val="00BC723C"/>
    <w:rsid w:val="00BD562C"/>
    <w:rsid w:val="00BF2F0F"/>
    <w:rsid w:val="00C04AA4"/>
    <w:rsid w:val="00C23E14"/>
    <w:rsid w:val="00C30CFE"/>
    <w:rsid w:val="00C418A1"/>
    <w:rsid w:val="00C42353"/>
    <w:rsid w:val="00C47D33"/>
    <w:rsid w:val="00C515D4"/>
    <w:rsid w:val="00C52A61"/>
    <w:rsid w:val="00C57EDD"/>
    <w:rsid w:val="00C60883"/>
    <w:rsid w:val="00C9096F"/>
    <w:rsid w:val="00C96D3D"/>
    <w:rsid w:val="00CB5447"/>
    <w:rsid w:val="00CE1CA7"/>
    <w:rsid w:val="00CE53E8"/>
    <w:rsid w:val="00CF6DDB"/>
    <w:rsid w:val="00D06362"/>
    <w:rsid w:val="00D12A54"/>
    <w:rsid w:val="00D16409"/>
    <w:rsid w:val="00D25B19"/>
    <w:rsid w:val="00D339CB"/>
    <w:rsid w:val="00D41388"/>
    <w:rsid w:val="00D43F7A"/>
    <w:rsid w:val="00D577F7"/>
    <w:rsid w:val="00D61EF1"/>
    <w:rsid w:val="00D63431"/>
    <w:rsid w:val="00D6521D"/>
    <w:rsid w:val="00D731BC"/>
    <w:rsid w:val="00D741B0"/>
    <w:rsid w:val="00D849AC"/>
    <w:rsid w:val="00D92050"/>
    <w:rsid w:val="00DA343A"/>
    <w:rsid w:val="00DB2579"/>
    <w:rsid w:val="00DB5621"/>
    <w:rsid w:val="00DB5863"/>
    <w:rsid w:val="00DC6567"/>
    <w:rsid w:val="00DD27F4"/>
    <w:rsid w:val="00DD48E8"/>
    <w:rsid w:val="00DF3BE3"/>
    <w:rsid w:val="00DF4C3C"/>
    <w:rsid w:val="00E404F7"/>
    <w:rsid w:val="00E40E91"/>
    <w:rsid w:val="00E516C3"/>
    <w:rsid w:val="00E53A99"/>
    <w:rsid w:val="00E5401E"/>
    <w:rsid w:val="00E55778"/>
    <w:rsid w:val="00E618B8"/>
    <w:rsid w:val="00E61FF1"/>
    <w:rsid w:val="00E6439C"/>
    <w:rsid w:val="00E65698"/>
    <w:rsid w:val="00E67250"/>
    <w:rsid w:val="00E8155D"/>
    <w:rsid w:val="00EC2B95"/>
    <w:rsid w:val="00ED4EED"/>
    <w:rsid w:val="00EF1382"/>
    <w:rsid w:val="00F13ADA"/>
    <w:rsid w:val="00F35FDE"/>
    <w:rsid w:val="00F50ACC"/>
    <w:rsid w:val="00F53596"/>
    <w:rsid w:val="00F53E8E"/>
    <w:rsid w:val="00F73F34"/>
    <w:rsid w:val="00F8572E"/>
    <w:rsid w:val="00FB6913"/>
    <w:rsid w:val="00FC795B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2355"/>
  <w15:docId w15:val="{D50794A9-6049-40C9-A737-95BBE83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 w:qFormat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locked="0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locked="0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3CA"/>
    <w:pPr>
      <w:tabs>
        <w:tab w:val="clear" w:pos="720"/>
      </w:tabs>
    </w:pPr>
  </w:style>
  <w:style w:type="paragraph" w:styleId="Heading1">
    <w:name w:val="heading 1"/>
    <w:basedOn w:val="Normal"/>
    <w:next w:val="Normal"/>
    <w:uiPriority w:val="9"/>
    <w:qFormat/>
    <w:rsid w:val="00326B2E"/>
    <w:pPr>
      <w:keepNext/>
      <w:keepLines/>
      <w:numPr>
        <w:numId w:val="13"/>
      </w:numPr>
      <w:spacing w:before="360" w:after="120"/>
      <w:outlineLvl w:val="0"/>
    </w:pPr>
    <w:rPr>
      <w:b/>
      <w:sz w:val="32"/>
      <w:szCs w:val="48"/>
    </w:rPr>
  </w:style>
  <w:style w:type="paragraph" w:styleId="Heading2">
    <w:name w:val="heading 2"/>
    <w:basedOn w:val="Heading1"/>
    <w:next w:val="Normal"/>
    <w:uiPriority w:val="9"/>
    <w:qFormat/>
    <w:rsid w:val="00326B2E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uiPriority w:val="9"/>
    <w:qFormat/>
    <w:rsid w:val="00326B2E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Normal"/>
    <w:uiPriority w:val="88"/>
    <w:unhideWhenUsed/>
    <w:rsid w:val="00326B2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uiPriority w:val="88"/>
    <w:unhideWhenUsed/>
    <w:rsid w:val="00326B2E"/>
    <w:pPr>
      <w:numPr>
        <w:ilvl w:val="4"/>
      </w:numPr>
      <w:outlineLvl w:val="4"/>
    </w:pPr>
    <w:rPr>
      <w:szCs w:val="22"/>
    </w:rPr>
  </w:style>
  <w:style w:type="paragraph" w:styleId="Heading6">
    <w:name w:val="heading 6"/>
    <w:basedOn w:val="Heading5"/>
    <w:next w:val="Normal"/>
    <w:uiPriority w:val="88"/>
    <w:unhideWhenUsed/>
    <w:rsid w:val="002E5AB8"/>
    <w:pPr>
      <w:numPr>
        <w:ilvl w:val="5"/>
      </w:numPr>
      <w:outlineLvl w:val="5"/>
    </w:pPr>
    <w:rPr>
      <w:szCs w:val="20"/>
    </w:rPr>
  </w:style>
  <w:style w:type="paragraph" w:styleId="Heading7">
    <w:name w:val="heading 7"/>
    <w:basedOn w:val="Heading6"/>
    <w:next w:val="Normal"/>
    <w:uiPriority w:val="88"/>
    <w:unhideWhenUsed/>
    <w:rsid w:val="002E5AB8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Heading7"/>
    <w:next w:val="Normal"/>
    <w:uiPriority w:val="88"/>
    <w:unhideWhenUsed/>
    <w:rsid w:val="00326B2E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uiPriority w:val="88"/>
    <w:unhideWhenUsed/>
    <w:rsid w:val="00326B2E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A356A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a"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uiPriority w:val="99"/>
    <w:rsid w:val="006C5427"/>
    <w:pPr>
      <w:ind w:firstLine="0"/>
    </w:pPr>
  </w:style>
  <w:style w:type="paragraph" w:styleId="Header">
    <w:name w:val="header"/>
    <w:basedOn w:val="Normal"/>
    <w:uiPriority w:val="99"/>
    <w:rsid w:val="006C5427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locked/>
    <w:rsid w:val="00F00678"/>
    <w:rPr>
      <w:sz w:val="16"/>
      <w:szCs w:val="16"/>
    </w:rPr>
  </w:style>
  <w:style w:type="paragraph" w:customStyle="1" w:styleId="Listagem">
    <w:name w:val="Listagem"/>
    <w:basedOn w:val="Normal"/>
    <w:qFormat/>
    <w:rsid w:val="00687D1F"/>
    <w:pPr>
      <w:ind w:firstLine="0"/>
    </w:pPr>
    <w:rPr>
      <w:rFonts w:ascii="Courier New" w:hAnsi="Courier New"/>
      <w:noProof/>
      <w:sz w:val="20"/>
      <w:lang w:val="en-US"/>
    </w:rPr>
  </w:style>
  <w:style w:type="paragraph" w:styleId="FootnoteText">
    <w:name w:val="footnote text"/>
    <w:basedOn w:val="Normal"/>
    <w:uiPriority w:val="49"/>
    <w:qFormat/>
    <w:rsid w:val="00647DB9"/>
    <w:pPr>
      <w:ind w:firstLine="0"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00208"/>
    <w:rPr>
      <w:vertAlign w:val="superscript"/>
    </w:rPr>
  </w:style>
  <w:style w:type="character" w:styleId="Hyperlink">
    <w:name w:val="Hyperlink"/>
    <w:basedOn w:val="DefaultParagraphFont"/>
    <w:uiPriority w:val="99"/>
    <w:semiHidden/>
    <w:rsid w:val="000A1EB0"/>
    <w:rPr>
      <w:noProof/>
      <w:color w:val="0000FF" w:themeColor="hyperlink"/>
      <w:u w:val="none"/>
      <w:lang w:val="en-US"/>
    </w:rPr>
  </w:style>
  <w:style w:type="paragraph" w:styleId="ListParagraph">
    <w:name w:val="List Paragraph"/>
    <w:uiPriority w:val="34"/>
    <w:qFormat/>
    <w:rsid w:val="00D741B0"/>
    <w:pPr>
      <w:numPr>
        <w:numId w:val="11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0F4152"/>
    <w:pPr>
      <w:ind w:firstLine="0"/>
    </w:pPr>
  </w:style>
  <w:style w:type="paragraph" w:customStyle="1" w:styleId="RefBib">
    <w:name w:val="RefBib"/>
    <w:basedOn w:val="Normal"/>
    <w:qFormat/>
    <w:rsid w:val="000065FF"/>
    <w:pPr>
      <w:spacing w:before="240" w:after="240"/>
      <w:ind w:firstLine="0"/>
      <w:jc w:val="left"/>
    </w:pPr>
    <w:rPr>
      <w:noProof/>
      <w:color w:val="000000"/>
    </w:rPr>
  </w:style>
  <w:style w:type="paragraph" w:styleId="Caption">
    <w:name w:val="caption"/>
    <w:basedOn w:val="Normal"/>
    <w:next w:val="Normal"/>
    <w:uiPriority w:val="35"/>
    <w:semiHidden/>
    <w:qFormat/>
    <w:rsid w:val="003B0B27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character" w:customStyle="1" w:styleId="RefBibTit">
    <w:name w:val="RefBibTit"/>
    <w:basedOn w:val="DefaultParagraphFont"/>
    <w:uiPriority w:val="1"/>
    <w:qFormat/>
    <w:rsid w:val="000065FF"/>
    <w:rPr>
      <w:b/>
      <w:noProof/>
      <w:lang w:val="pt-BR"/>
    </w:rPr>
  </w:style>
  <w:style w:type="table" w:customStyle="1" w:styleId="a0"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uiPriority w:val="99"/>
    <w:semiHidden/>
    <w:locked/>
    <w:rsid w:val="0091466B"/>
  </w:style>
  <w:style w:type="paragraph" w:customStyle="1" w:styleId="Bloco">
    <w:name w:val="Bloco"/>
    <w:basedOn w:val="Normal"/>
    <w:qFormat/>
    <w:rsid w:val="005C2FF4"/>
    <w:pPr>
      <w:spacing w:before="240" w:after="240"/>
      <w:ind w:left="2268" w:firstLine="0"/>
      <w:contextualSpacing/>
    </w:pPr>
    <w:rPr>
      <w:sz w:val="20"/>
    </w:rPr>
  </w:style>
  <w:style w:type="paragraph" w:customStyle="1" w:styleId="Legendainferior">
    <w:name w:val="Legenda inferior"/>
    <w:basedOn w:val="Normal"/>
    <w:uiPriority w:val="35"/>
    <w:semiHidden/>
    <w:qFormat/>
    <w:rsid w:val="00AC2D20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customStyle="1" w:styleId="E-mailsrodap">
    <w:name w:val="E-mails rodapé"/>
    <w:basedOn w:val="Normal"/>
    <w:qFormat/>
    <w:rsid w:val="005C2FF4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5C2FF4"/>
    <w:pPr>
      <w:spacing w:before="240" w:after="240"/>
      <w:ind w:firstLine="0"/>
      <w:jc w:val="center"/>
    </w:pPr>
  </w:style>
  <w:style w:type="paragraph" w:styleId="Date">
    <w:name w:val="Date"/>
    <w:basedOn w:val="Normal"/>
    <w:next w:val="Normal"/>
    <w:uiPriority w:val="99"/>
    <w:semiHidden/>
    <w:locked/>
    <w:rsid w:val="00584847"/>
  </w:style>
  <w:style w:type="paragraph" w:styleId="BodyTextFirstIndent">
    <w:name w:val="Body Text First Indent"/>
    <w:basedOn w:val="BodyText"/>
    <w:uiPriority w:val="99"/>
    <w:semiHidden/>
    <w:locked/>
    <w:rsid w:val="00793FD5"/>
    <w:pPr>
      <w:ind w:firstLine="284"/>
    </w:pPr>
  </w:style>
  <w:style w:type="paragraph" w:customStyle="1" w:styleId="Faculdadeedata">
    <w:name w:val="Faculdade e data"/>
    <w:basedOn w:val="Normal"/>
    <w:qFormat/>
    <w:rsid w:val="00AC2D20"/>
    <w:pPr>
      <w:ind w:firstLine="0"/>
      <w:jc w:val="center"/>
    </w:pPr>
  </w:style>
  <w:style w:type="paragraph" w:styleId="BodyTextIndent2">
    <w:name w:val="Body Text Indent 2"/>
    <w:basedOn w:val="Normal"/>
    <w:uiPriority w:val="99"/>
    <w:semiHidden/>
    <w:locked/>
    <w:rsid w:val="00584847"/>
    <w:pPr>
      <w:spacing w:after="120" w:line="480" w:lineRule="auto"/>
      <w:ind w:left="283"/>
    </w:pPr>
  </w:style>
  <w:style w:type="character" w:customStyle="1" w:styleId="Estrangeiro">
    <w:name w:val="Estrangeiro"/>
    <w:basedOn w:val="DefaultParagraphFont"/>
    <w:uiPriority w:val="1"/>
    <w:qFormat/>
    <w:rsid w:val="003567D4"/>
    <w:rPr>
      <w:i/>
      <w:noProof/>
      <w:lang w:val="en-US"/>
    </w:rPr>
  </w:style>
  <w:style w:type="paragraph" w:styleId="BodyTextIndent">
    <w:name w:val="Body Text Indent"/>
    <w:basedOn w:val="Normal"/>
    <w:uiPriority w:val="99"/>
    <w:semiHidden/>
    <w:locked/>
    <w:rsid w:val="00793FD5"/>
    <w:pPr>
      <w:spacing w:after="120"/>
      <w:ind w:left="283"/>
    </w:pPr>
  </w:style>
  <w:style w:type="paragraph" w:styleId="BodyTextIndent3">
    <w:name w:val="Body Text Indent 3"/>
    <w:basedOn w:val="Normal"/>
    <w:uiPriority w:val="99"/>
    <w:semiHidden/>
    <w:locked/>
    <w:rsid w:val="0058484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uiPriority w:val="99"/>
    <w:semiHidden/>
    <w:locked/>
    <w:rsid w:val="00793FD5"/>
    <w:pPr>
      <w:spacing w:after="0"/>
      <w:ind w:left="284" w:firstLine="284"/>
    </w:pPr>
  </w:style>
  <w:style w:type="paragraph" w:styleId="NormalIndent">
    <w:name w:val="Normal Indent"/>
    <w:basedOn w:val="Normal"/>
    <w:uiPriority w:val="99"/>
    <w:semiHidden/>
    <w:locked/>
    <w:rsid w:val="00793FD5"/>
    <w:pPr>
      <w:ind w:left="567"/>
    </w:pPr>
  </w:style>
  <w:style w:type="paragraph" w:styleId="ListNumber">
    <w:name w:val="List Number"/>
    <w:basedOn w:val="Normal"/>
    <w:uiPriority w:val="99"/>
    <w:semiHidden/>
    <w:locked/>
    <w:rsid w:val="00793FD5"/>
    <w:pPr>
      <w:numPr>
        <w:numId w:val="6"/>
      </w:numPr>
      <w:tabs>
        <w:tab w:val="clear" w:pos="360"/>
        <w:tab w:val="left" w:pos="28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semiHidden/>
    <w:locked/>
    <w:rsid w:val="00793FD5"/>
    <w:pPr>
      <w:numPr>
        <w:numId w:val="7"/>
      </w:numPr>
      <w:tabs>
        <w:tab w:val="clear" w:pos="643"/>
        <w:tab w:val="left" w:pos="567"/>
      </w:tabs>
      <w:ind w:left="568" w:hanging="284"/>
      <w:contextualSpacing/>
    </w:pPr>
  </w:style>
  <w:style w:type="paragraph" w:styleId="ListNumber3">
    <w:name w:val="List Number 3"/>
    <w:basedOn w:val="Normal"/>
    <w:uiPriority w:val="99"/>
    <w:semiHidden/>
    <w:locked/>
    <w:rsid w:val="00793FD5"/>
    <w:pPr>
      <w:numPr>
        <w:numId w:val="8"/>
      </w:numPr>
      <w:tabs>
        <w:tab w:val="clear" w:pos="926"/>
        <w:tab w:val="left" w:pos="851"/>
      </w:tabs>
      <w:ind w:left="851" w:hanging="284"/>
      <w:contextualSpacing/>
    </w:pPr>
  </w:style>
  <w:style w:type="paragraph" w:styleId="ListNumber4">
    <w:name w:val="List Number 4"/>
    <w:basedOn w:val="Normal"/>
    <w:uiPriority w:val="99"/>
    <w:semiHidden/>
    <w:locked/>
    <w:rsid w:val="00793FD5"/>
    <w:pPr>
      <w:numPr>
        <w:numId w:val="9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Number5">
    <w:name w:val="List Number 5"/>
    <w:basedOn w:val="Normal"/>
    <w:uiPriority w:val="99"/>
    <w:semiHidden/>
    <w:locked/>
    <w:rsid w:val="00793FD5"/>
    <w:pPr>
      <w:numPr>
        <w:numId w:val="10"/>
      </w:numPr>
      <w:tabs>
        <w:tab w:val="clear" w:pos="1492"/>
        <w:tab w:val="left" w:pos="1418"/>
      </w:tabs>
      <w:ind w:left="1418" w:hanging="284"/>
      <w:contextualSpacing/>
    </w:pPr>
  </w:style>
  <w:style w:type="character" w:customStyle="1" w:styleId="Destaque">
    <w:name w:val="Destaque"/>
    <w:basedOn w:val="DefaultParagraphFont"/>
    <w:uiPriority w:val="1"/>
    <w:qFormat/>
    <w:rsid w:val="00346950"/>
    <w:rPr>
      <w:b/>
    </w:rPr>
  </w:style>
  <w:style w:type="numbering" w:styleId="1ai">
    <w:name w:val="Outline List 1"/>
    <w:basedOn w:val="NoList"/>
    <w:uiPriority w:val="99"/>
    <w:semiHidden/>
    <w:unhideWhenUsed/>
    <w:locked/>
    <w:rsid w:val="00793FD5"/>
    <w:pPr>
      <w:numPr>
        <w:numId w:val="12"/>
      </w:numPr>
    </w:pPr>
  </w:style>
  <w:style w:type="character" w:customStyle="1" w:styleId="Cdigo">
    <w:name w:val="Código"/>
    <w:basedOn w:val="DefaultParagraphFont"/>
    <w:uiPriority w:val="1"/>
    <w:qFormat/>
    <w:rsid w:val="003567D4"/>
    <w:rPr>
      <w:rFonts w:ascii="Courier New" w:hAnsi="Courier New"/>
      <w:noProof/>
      <w:sz w:val="20"/>
      <w:lang w:val="en-US"/>
    </w:rPr>
  </w:style>
  <w:style w:type="paragraph" w:customStyle="1" w:styleId="Resumo">
    <w:name w:val="Resumo"/>
    <w:basedOn w:val="Normal"/>
    <w:qFormat/>
    <w:rsid w:val="005C2FF4"/>
    <w:pPr>
      <w:spacing w:before="240"/>
      <w:ind w:firstLine="0"/>
      <w:contextualSpacing/>
    </w:pPr>
  </w:style>
  <w:style w:type="numbering" w:styleId="111111">
    <w:name w:val="Outline List 2"/>
    <w:basedOn w:val="NoList"/>
    <w:uiPriority w:val="99"/>
    <w:semiHidden/>
    <w:unhideWhenUsed/>
    <w:rsid w:val="00326B2E"/>
    <w:pPr>
      <w:numPr>
        <w:numId w:val="19"/>
      </w:numPr>
    </w:pPr>
  </w:style>
  <w:style w:type="paragraph" w:styleId="Index1">
    <w:name w:val="index 1"/>
    <w:basedOn w:val="Normal"/>
    <w:next w:val="Normal"/>
    <w:autoRedefine/>
    <w:uiPriority w:val="99"/>
    <w:semiHidden/>
    <w:locked/>
    <w:rsid w:val="00793FD5"/>
    <w:pPr>
      <w:ind w:left="284" w:hanging="284"/>
    </w:pPr>
  </w:style>
  <w:style w:type="paragraph" w:styleId="Index2">
    <w:name w:val="index 2"/>
    <w:basedOn w:val="Normal"/>
    <w:next w:val="Normal"/>
    <w:autoRedefine/>
    <w:uiPriority w:val="99"/>
    <w:semiHidden/>
    <w:locked/>
    <w:rsid w:val="00793FD5"/>
    <w:pPr>
      <w:ind w:left="568" w:hanging="284"/>
    </w:pPr>
  </w:style>
  <w:style w:type="paragraph" w:styleId="Index3">
    <w:name w:val="index 3"/>
    <w:basedOn w:val="Normal"/>
    <w:next w:val="Normal"/>
    <w:autoRedefine/>
    <w:uiPriority w:val="99"/>
    <w:semiHidden/>
    <w:locked/>
    <w:rsid w:val="00793FD5"/>
    <w:pPr>
      <w:ind w:left="851" w:hanging="284"/>
    </w:pPr>
  </w:style>
  <w:style w:type="paragraph" w:styleId="Index4">
    <w:name w:val="index 4"/>
    <w:basedOn w:val="Normal"/>
    <w:next w:val="Normal"/>
    <w:autoRedefine/>
    <w:uiPriority w:val="99"/>
    <w:semiHidden/>
    <w:locked/>
    <w:rsid w:val="00793FD5"/>
    <w:pPr>
      <w:ind w:left="1135" w:hanging="284"/>
    </w:pPr>
  </w:style>
  <w:style w:type="paragraph" w:styleId="Index5">
    <w:name w:val="index 5"/>
    <w:basedOn w:val="Normal"/>
    <w:next w:val="Normal"/>
    <w:autoRedefine/>
    <w:uiPriority w:val="99"/>
    <w:semiHidden/>
    <w:locked/>
    <w:rsid w:val="00793FD5"/>
    <w:pPr>
      <w:ind w:left="1418" w:hanging="284"/>
    </w:pPr>
  </w:style>
  <w:style w:type="paragraph" w:styleId="Index6">
    <w:name w:val="index 6"/>
    <w:basedOn w:val="Normal"/>
    <w:next w:val="Normal"/>
    <w:autoRedefine/>
    <w:uiPriority w:val="99"/>
    <w:semiHidden/>
    <w:locked/>
    <w:rsid w:val="00793FD5"/>
    <w:pPr>
      <w:ind w:left="1702" w:hanging="284"/>
    </w:pPr>
  </w:style>
  <w:style w:type="paragraph" w:styleId="Index7">
    <w:name w:val="index 7"/>
    <w:basedOn w:val="Normal"/>
    <w:next w:val="Normal"/>
    <w:autoRedefine/>
    <w:uiPriority w:val="99"/>
    <w:semiHidden/>
    <w:locked/>
    <w:rsid w:val="00793FD5"/>
    <w:pPr>
      <w:ind w:left="1985" w:hanging="284"/>
    </w:pPr>
  </w:style>
  <w:style w:type="paragraph" w:styleId="Index8">
    <w:name w:val="index 8"/>
    <w:basedOn w:val="Normal"/>
    <w:next w:val="Normal"/>
    <w:autoRedefine/>
    <w:uiPriority w:val="99"/>
    <w:semiHidden/>
    <w:locked/>
    <w:rsid w:val="00793FD5"/>
    <w:pPr>
      <w:ind w:left="2269" w:hanging="284"/>
    </w:pPr>
  </w:style>
  <w:style w:type="paragraph" w:styleId="Index9">
    <w:name w:val="index 9"/>
    <w:basedOn w:val="Normal"/>
    <w:next w:val="Normal"/>
    <w:autoRedefine/>
    <w:uiPriority w:val="99"/>
    <w:semiHidden/>
    <w:locked/>
    <w:rsid w:val="00793FD5"/>
    <w:pPr>
      <w:ind w:left="2552" w:hanging="284"/>
    </w:pPr>
  </w:style>
  <w:style w:type="paragraph" w:styleId="TOC2">
    <w:name w:val="toc 2"/>
    <w:basedOn w:val="TOC1"/>
    <w:next w:val="Normal"/>
    <w:autoRedefine/>
    <w:uiPriority w:val="39"/>
    <w:semiHidden/>
    <w:locked/>
    <w:rsid w:val="00793FD5"/>
    <w:pPr>
      <w:spacing w:after="100"/>
      <w:ind w:left="284"/>
    </w:pPr>
  </w:style>
  <w:style w:type="paragraph" w:styleId="TOC3">
    <w:name w:val="toc 3"/>
    <w:basedOn w:val="TOC2"/>
    <w:next w:val="Normal"/>
    <w:autoRedefine/>
    <w:uiPriority w:val="39"/>
    <w:semiHidden/>
    <w:locked/>
    <w:rsid w:val="00793FD5"/>
    <w:pPr>
      <w:ind w:left="567"/>
    </w:pPr>
  </w:style>
  <w:style w:type="paragraph" w:styleId="TOC4">
    <w:name w:val="toc 4"/>
    <w:basedOn w:val="TOC3"/>
    <w:next w:val="Normal"/>
    <w:autoRedefine/>
    <w:uiPriority w:val="39"/>
    <w:semiHidden/>
    <w:locked/>
    <w:rsid w:val="00793FD5"/>
    <w:pPr>
      <w:ind w:left="851"/>
    </w:pPr>
  </w:style>
  <w:style w:type="paragraph" w:styleId="TOC5">
    <w:name w:val="toc 5"/>
    <w:basedOn w:val="TOC4"/>
    <w:next w:val="Normal"/>
    <w:autoRedefine/>
    <w:uiPriority w:val="39"/>
    <w:semiHidden/>
    <w:locked/>
    <w:rsid w:val="00793FD5"/>
    <w:pPr>
      <w:ind w:left="1134"/>
    </w:pPr>
  </w:style>
  <w:style w:type="paragraph" w:styleId="TOC6">
    <w:name w:val="toc 6"/>
    <w:basedOn w:val="TOC5"/>
    <w:next w:val="Normal"/>
    <w:autoRedefine/>
    <w:uiPriority w:val="39"/>
    <w:semiHidden/>
    <w:locked/>
    <w:rsid w:val="00793FD5"/>
    <w:pPr>
      <w:ind w:left="1418"/>
    </w:pPr>
  </w:style>
  <w:style w:type="paragraph" w:styleId="TOC7">
    <w:name w:val="toc 7"/>
    <w:basedOn w:val="TOC6"/>
    <w:next w:val="Normal"/>
    <w:autoRedefine/>
    <w:uiPriority w:val="39"/>
    <w:semiHidden/>
    <w:locked/>
    <w:rsid w:val="00793FD5"/>
    <w:pPr>
      <w:ind w:left="1701"/>
    </w:pPr>
  </w:style>
  <w:style w:type="paragraph" w:styleId="TOC8">
    <w:name w:val="toc 8"/>
    <w:basedOn w:val="TOC7"/>
    <w:next w:val="Normal"/>
    <w:autoRedefine/>
    <w:uiPriority w:val="39"/>
    <w:semiHidden/>
    <w:locked/>
    <w:rsid w:val="00793FD5"/>
    <w:pPr>
      <w:ind w:left="1985"/>
    </w:pPr>
  </w:style>
  <w:style w:type="paragraph" w:styleId="TOC9">
    <w:name w:val="toc 9"/>
    <w:basedOn w:val="TOC8"/>
    <w:next w:val="Normal"/>
    <w:autoRedefine/>
    <w:uiPriority w:val="39"/>
    <w:semiHidden/>
    <w:locked/>
    <w:rsid w:val="00793FD5"/>
    <w:pPr>
      <w:ind w:left="2268"/>
    </w:pPr>
  </w:style>
  <w:style w:type="paragraph" w:styleId="TOC1">
    <w:name w:val="toc 1"/>
    <w:basedOn w:val="Normal"/>
    <w:next w:val="Normal"/>
    <w:autoRedefine/>
    <w:uiPriority w:val="39"/>
    <w:semiHidden/>
    <w:locked/>
    <w:rsid w:val="00793FD5"/>
    <w:pPr>
      <w:spacing w:after="120"/>
    </w:pPr>
  </w:style>
  <w:style w:type="character" w:styleId="FollowedHyperlink">
    <w:name w:val="FollowedHyperlink"/>
    <w:basedOn w:val="Hyperlink"/>
    <w:uiPriority w:val="99"/>
    <w:semiHidden/>
    <w:rsid w:val="000A1EB0"/>
    <w:rPr>
      <w:noProof/>
      <w:color w:val="0000FF"/>
      <w:u w:val="none"/>
      <w:lang w:val="en-US"/>
    </w:rPr>
  </w:style>
  <w:style w:type="paragraph" w:styleId="ListBullet">
    <w:name w:val="List Bullet"/>
    <w:basedOn w:val="Normal"/>
    <w:uiPriority w:val="99"/>
    <w:semiHidden/>
    <w:locked/>
    <w:rsid w:val="0091466B"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styleId="ListBullet2">
    <w:name w:val="List Bullet 2"/>
    <w:basedOn w:val="Normal"/>
    <w:uiPriority w:val="99"/>
    <w:semiHidden/>
    <w:locked/>
    <w:rsid w:val="0091466B"/>
    <w:pPr>
      <w:numPr>
        <w:numId w:val="2"/>
      </w:numPr>
      <w:tabs>
        <w:tab w:val="clear" w:pos="643"/>
        <w:tab w:val="left" w:pos="567"/>
      </w:tabs>
      <w:ind w:left="568" w:hanging="284"/>
      <w:contextualSpacing/>
    </w:pPr>
  </w:style>
  <w:style w:type="paragraph" w:styleId="ListBullet3">
    <w:name w:val="List Bullet 3"/>
    <w:basedOn w:val="Normal"/>
    <w:uiPriority w:val="99"/>
    <w:semiHidden/>
    <w:locked/>
    <w:rsid w:val="0091466B"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semiHidden/>
    <w:locked/>
    <w:rsid w:val="0091466B"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semiHidden/>
    <w:locked/>
    <w:rsid w:val="0091466B"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BodyText2">
    <w:name w:val="Body Text 2"/>
    <w:basedOn w:val="Normal"/>
    <w:uiPriority w:val="99"/>
    <w:semiHidden/>
    <w:locked/>
    <w:rsid w:val="0091466B"/>
    <w:pPr>
      <w:spacing w:line="480" w:lineRule="auto"/>
    </w:pPr>
  </w:style>
  <w:style w:type="paragraph" w:styleId="BodyText3">
    <w:name w:val="Body Text 3"/>
    <w:basedOn w:val="Normal"/>
    <w:uiPriority w:val="99"/>
    <w:semiHidden/>
    <w:locked/>
    <w:rsid w:val="0091466B"/>
    <w:rPr>
      <w:sz w:val="20"/>
      <w:szCs w:val="16"/>
    </w:rPr>
  </w:style>
  <w:style w:type="paragraph" w:styleId="List">
    <w:name w:val="List"/>
    <w:basedOn w:val="Normal"/>
    <w:uiPriority w:val="99"/>
    <w:semiHidden/>
    <w:locked/>
    <w:rsid w:val="0058484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locked/>
    <w:rsid w:val="0058484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locked/>
    <w:rsid w:val="0058484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locked/>
    <w:rsid w:val="0058484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locked/>
    <w:rsid w:val="00584847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locked/>
    <w:rsid w:val="0058484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locked/>
    <w:rsid w:val="0058484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locked/>
    <w:rsid w:val="0058484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locked/>
    <w:rsid w:val="0058484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locked/>
    <w:rsid w:val="00584847"/>
    <w:pPr>
      <w:spacing w:after="120"/>
      <w:ind w:left="1415"/>
      <w:contextualSpacing/>
    </w:pPr>
  </w:style>
  <w:style w:type="paragraph" w:styleId="Subtitle">
    <w:name w:val="Subtitle"/>
    <w:basedOn w:val="Normal"/>
    <w:next w:val="Normal"/>
    <w:uiPriority w:val="11"/>
    <w:semiHidden/>
    <w:locked/>
    <w:rsid w:val="00584847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ps-textual">
    <w:name w:val="Título pós-textual"/>
    <w:basedOn w:val="Heading1"/>
    <w:qFormat/>
    <w:rsid w:val="005F4CDE"/>
    <w:pPr>
      <w:numPr>
        <w:numId w:val="0"/>
      </w:numPr>
    </w:pPr>
  </w:style>
  <w:style w:type="paragraph" w:customStyle="1" w:styleId="Apndice-Ttulo1">
    <w:name w:val="Apêndice - Título 1"/>
    <w:basedOn w:val="Heading1"/>
    <w:next w:val="Normal"/>
    <w:uiPriority w:val="89"/>
    <w:qFormat/>
    <w:rsid w:val="00993DE7"/>
    <w:pPr>
      <w:numPr>
        <w:numId w:val="15"/>
      </w:numPr>
    </w:pPr>
  </w:style>
  <w:style w:type="numbering" w:customStyle="1" w:styleId="ApndiceA1A11">
    <w:name w:val="Apêndice / A.1 / A.1.1"/>
    <w:basedOn w:val="111111"/>
    <w:uiPriority w:val="99"/>
    <w:rsid w:val="00E61FF1"/>
    <w:pPr>
      <w:numPr>
        <w:numId w:val="20"/>
      </w:numPr>
    </w:pPr>
  </w:style>
  <w:style w:type="paragraph" w:customStyle="1" w:styleId="Apndice-Ttulo2">
    <w:name w:val="Apêndice - Título 2"/>
    <w:basedOn w:val="Heading2"/>
    <w:next w:val="Normal"/>
    <w:uiPriority w:val="89"/>
    <w:qFormat/>
    <w:rsid w:val="00BC723C"/>
    <w:pPr>
      <w:numPr>
        <w:numId w:val="15"/>
      </w:numPr>
      <w:ind w:left="0"/>
    </w:pPr>
  </w:style>
  <w:style w:type="paragraph" w:customStyle="1" w:styleId="Apndice-Ttulo3">
    <w:name w:val="Apêndice - Título 3"/>
    <w:basedOn w:val="Heading3"/>
    <w:next w:val="Normal"/>
    <w:uiPriority w:val="89"/>
    <w:unhideWhenUsed/>
    <w:rsid w:val="002E5AB8"/>
    <w:pPr>
      <w:numPr>
        <w:numId w:val="15"/>
      </w:numPr>
      <w:ind w:left="0"/>
    </w:pPr>
  </w:style>
  <w:style w:type="paragraph" w:customStyle="1" w:styleId="Interiordatabelajustificado">
    <w:name w:val="Interior da tabela justificado"/>
    <w:basedOn w:val="Normal"/>
    <w:semiHidden/>
    <w:qFormat/>
    <w:rsid w:val="007E1EB1"/>
    <w:pPr>
      <w:keepLines/>
      <w:ind w:firstLine="0"/>
    </w:pPr>
  </w:style>
  <w:style w:type="paragraph" w:customStyle="1" w:styleId="Ttulodatabelajustificado">
    <w:name w:val="Título da tabela justificado"/>
    <w:basedOn w:val="Normal"/>
    <w:qFormat/>
    <w:rsid w:val="007E1EB1"/>
    <w:pPr>
      <w:keepLines/>
      <w:ind w:firstLine="0"/>
    </w:pPr>
    <w:rPr>
      <w:b/>
    </w:rPr>
  </w:style>
  <w:style w:type="paragraph" w:customStyle="1" w:styleId="Interiordatabelacentralizado">
    <w:name w:val="Interior da tabela centralizado"/>
    <w:basedOn w:val="Interiordatabelajustificado"/>
    <w:semiHidden/>
    <w:qFormat/>
    <w:rsid w:val="007E1EB1"/>
    <w:pPr>
      <w:jc w:val="center"/>
    </w:pPr>
  </w:style>
  <w:style w:type="paragraph" w:customStyle="1" w:styleId="Apndice-Ttulo4">
    <w:name w:val="Apêndice - Título 4"/>
    <w:basedOn w:val="Heading4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5">
    <w:name w:val="Apêndice - Título 5"/>
    <w:basedOn w:val="Heading5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6">
    <w:name w:val="Apêndice - Título 6"/>
    <w:basedOn w:val="Heading6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7">
    <w:name w:val="Apêndice - Título 7"/>
    <w:basedOn w:val="Heading7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8">
    <w:name w:val="Apêndice - Título 8"/>
    <w:basedOn w:val="Heading8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9">
    <w:name w:val="Apêndice - Título 9"/>
    <w:basedOn w:val="Heading9"/>
    <w:next w:val="Normal"/>
    <w:uiPriority w:val="89"/>
    <w:unhideWhenUsed/>
    <w:rsid w:val="00BC723C"/>
    <w:pPr>
      <w:numPr>
        <w:numId w:val="15"/>
      </w:numPr>
    </w:pPr>
  </w:style>
  <w:style w:type="paragraph" w:customStyle="1" w:styleId="Anexo-Ttulo2">
    <w:name w:val="Anexo - Título 2"/>
    <w:basedOn w:val="Heading2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1">
    <w:name w:val="Anexo - Título 1"/>
    <w:basedOn w:val="Heading1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3">
    <w:name w:val="Anexo - Título 3"/>
    <w:basedOn w:val="Heading3"/>
    <w:next w:val="Normal"/>
    <w:uiPriority w:val="90"/>
    <w:unhideWhenUsed/>
    <w:rsid w:val="00E61FF1"/>
    <w:pPr>
      <w:numPr>
        <w:numId w:val="16"/>
      </w:numPr>
    </w:pPr>
  </w:style>
  <w:style w:type="numbering" w:customStyle="1" w:styleId="AnexoAA1A11">
    <w:name w:val="Anexo A / A.1 / A.1.1"/>
    <w:uiPriority w:val="99"/>
    <w:rsid w:val="00E61FF1"/>
    <w:pPr>
      <w:numPr>
        <w:numId w:val="16"/>
      </w:numPr>
    </w:pPr>
  </w:style>
  <w:style w:type="paragraph" w:customStyle="1" w:styleId="Anexo-Ttulo4">
    <w:name w:val="Anexo - Título 4"/>
    <w:basedOn w:val="Heading4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5">
    <w:name w:val="Anexo - Título 5"/>
    <w:basedOn w:val="Heading5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6">
    <w:name w:val="Anexo - Título 6"/>
    <w:basedOn w:val="Heading6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7">
    <w:name w:val="Anexo - Título 7"/>
    <w:basedOn w:val="Heading7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8">
    <w:name w:val="Anexo - Título 8"/>
    <w:basedOn w:val="Heading8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9">
    <w:name w:val="Anexo - Título 9"/>
    <w:basedOn w:val="Heading9"/>
    <w:next w:val="Normal"/>
    <w:uiPriority w:val="99"/>
    <w:unhideWhenUsed/>
    <w:rsid w:val="00E61FF1"/>
    <w:pPr>
      <w:numPr>
        <w:numId w:val="16"/>
      </w:numPr>
    </w:pPr>
  </w:style>
  <w:style w:type="paragraph" w:customStyle="1" w:styleId="Interiordatabeladireita">
    <w:name w:val="Interior da tabela direita"/>
    <w:basedOn w:val="Interiordatabelajustificado"/>
    <w:semiHidden/>
    <w:qFormat/>
    <w:rsid w:val="007E1EB1"/>
    <w:pPr>
      <w:jc w:val="right"/>
    </w:pPr>
    <w:rPr>
      <w:szCs w:val="20"/>
    </w:rPr>
  </w:style>
  <w:style w:type="paragraph" w:customStyle="1" w:styleId="Ttulodatabeladireita">
    <w:name w:val="Título da tabela direita"/>
    <w:basedOn w:val="Ttulodatabelajustificado"/>
    <w:qFormat/>
    <w:rsid w:val="007E1EB1"/>
    <w:pPr>
      <w:jc w:val="right"/>
    </w:pPr>
    <w:rPr>
      <w:bCs/>
      <w:szCs w:val="20"/>
    </w:rPr>
  </w:style>
  <w:style w:type="paragraph" w:customStyle="1" w:styleId="Ttulodatabelacentralizado">
    <w:name w:val="Título da tabela centralizado"/>
    <w:basedOn w:val="Ttulodatabelajustificado"/>
    <w:qFormat/>
    <w:rsid w:val="007E1EB1"/>
    <w:pPr>
      <w:jc w:val="center"/>
    </w:pPr>
  </w:style>
  <w:style w:type="paragraph" w:customStyle="1" w:styleId="Interiordatabelaesquerda">
    <w:name w:val="Interior da tabela esquerda"/>
    <w:basedOn w:val="Interiordatabelajustificado"/>
    <w:semiHidden/>
    <w:qFormat/>
    <w:rsid w:val="007E1EB1"/>
    <w:pPr>
      <w:jc w:val="left"/>
    </w:pPr>
  </w:style>
  <w:style w:type="paragraph" w:customStyle="1" w:styleId="Ttulodatabelaesquerda">
    <w:name w:val="Título da tabela esquerda"/>
    <w:basedOn w:val="Ttulodatabelajustificado"/>
    <w:qFormat/>
    <w:rsid w:val="007E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yperlink" Target="https://github.com/python/cpython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ctor\Impacta\OPE\Relat&#243;rio%20OPE2%20ADS_SI%202020-2%20-%20forma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0HpJbNTZ84SXBIsga95E4ln4w==">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Bra17</b:Tag>
    <b:SourceType>InternetSite</b:SourceType>
    <b:Guid>{2C5CB4CA-BFFD-415B-9F07-7BB565943679}</b:Guid>
    <b:Author>
      <b:Author>
        <b:Corporate>Brasil, Ministério da Ciência, Tecnologia, Inovações e Comunicações</b:Corporate>
      </b:Author>
    </b:Author>
    <b:Title>Inventário de Ativos de Informação</b:Title>
    <b:Year>2017</b:Year>
    <b:URL>https://antigo.mctic.gov.br/mctic/export/sites/institucional/legislacao/Arquivos/Anexo_Port_MCTIC_6555_2017_CSIC_Norm_Compl_02_2017.pdf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534A21-EA54-4326-8EF1-9A29F0D3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OPE2 ADS_SI 2020-2 - formato.dotx</Template>
  <TotalTime>5015</TotalTime>
  <Pages>16</Pages>
  <Words>1869</Words>
  <Characters>10097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Primeiro Autor;Segunda Autora;Terceiro Autor;Quarta Autora;Quinto Autor;Orientador(a)</dc:creator>
  <cp:lastModifiedBy>Microsoft account</cp:lastModifiedBy>
  <cp:revision>104</cp:revision>
  <dcterms:created xsi:type="dcterms:W3CDTF">2020-11-14T02:20:00Z</dcterms:created>
  <dcterms:modified xsi:type="dcterms:W3CDTF">2021-08-16T13:51:00Z</dcterms:modified>
</cp:coreProperties>
</file>